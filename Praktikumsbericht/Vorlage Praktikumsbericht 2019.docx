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5B82A" w14:textId="29B517CF" w:rsidR="00503372" w:rsidRPr="00503372" w:rsidRDefault="009340CA" w:rsidP="00A6533A">
      <w:pPr>
        <w:jc w:val="both"/>
        <w:rPr>
          <w:rStyle w:val="SchwacheHervorhebung"/>
        </w:rPr>
      </w:pPr>
      <w:r w:rsidRPr="00503372">
        <w:rPr>
          <w:rStyle w:val="SchwacheHervorhebung"/>
        </w:rPr>
        <w:t>Hinweis</w:t>
      </w:r>
      <w:r w:rsidR="00503372" w:rsidRPr="00503372">
        <w:rPr>
          <w:rStyle w:val="SchwacheHervorhebung"/>
        </w:rPr>
        <w:t>e:</w:t>
      </w:r>
    </w:p>
    <w:p w14:paraId="0BA70019" w14:textId="77777777" w:rsidR="00A6533A" w:rsidRDefault="009340CA" w:rsidP="00A6533A">
      <w:pPr>
        <w:pStyle w:val="Listenabsatz"/>
        <w:numPr>
          <w:ilvl w:val="0"/>
          <w:numId w:val="1"/>
        </w:numPr>
        <w:jc w:val="both"/>
        <w:rPr>
          <w:rStyle w:val="SchwacheHervorhebung"/>
        </w:rPr>
      </w:pPr>
      <w:r w:rsidRPr="00503372">
        <w:rPr>
          <w:rStyle w:val="SchwacheHervorhebung"/>
        </w:rPr>
        <w:t>Schriftart Calibri, 12pt, 1.15facher Zeilenabstan</w:t>
      </w:r>
      <w:r w:rsidR="00415AFA" w:rsidRPr="00503372">
        <w:rPr>
          <w:rStyle w:val="SchwacheHervorhebung"/>
        </w:rPr>
        <w:t xml:space="preserve">d, </w:t>
      </w:r>
      <w:r w:rsidR="00A6533A">
        <w:rPr>
          <w:rStyle w:val="SchwacheHervorhebung"/>
        </w:rPr>
        <w:t>Blocksatz</w:t>
      </w:r>
    </w:p>
    <w:p w14:paraId="20BB7495" w14:textId="77777777" w:rsidR="009340CA" w:rsidRPr="00503372" w:rsidRDefault="00415AFA" w:rsidP="00A6533A">
      <w:pPr>
        <w:pStyle w:val="Listenabsatz"/>
        <w:numPr>
          <w:ilvl w:val="0"/>
          <w:numId w:val="1"/>
        </w:numPr>
        <w:jc w:val="both"/>
        <w:rPr>
          <w:rStyle w:val="SchwacheHervorhebung"/>
        </w:rPr>
      </w:pPr>
      <w:r w:rsidRPr="00503372">
        <w:rPr>
          <w:rStyle w:val="SchwacheHervorhebung"/>
        </w:rPr>
        <w:t>Ränder „</w:t>
      </w:r>
      <w:proofErr w:type="spellStart"/>
      <w:r w:rsidRPr="00503372">
        <w:rPr>
          <w:rStyle w:val="SchwacheHervorhebung"/>
        </w:rPr>
        <w:t>Layout→Normal</w:t>
      </w:r>
      <w:proofErr w:type="spellEnd"/>
      <w:r w:rsidRPr="00503372">
        <w:rPr>
          <w:rStyle w:val="SchwacheHervorhebung"/>
        </w:rPr>
        <w:t>“</w:t>
      </w:r>
    </w:p>
    <w:p w14:paraId="51B33D33" w14:textId="41F92EE6" w:rsidR="009340CA" w:rsidRPr="009D6750" w:rsidRDefault="00503372" w:rsidP="00910401">
      <w:pPr>
        <w:pStyle w:val="Listenabsatz"/>
        <w:numPr>
          <w:ilvl w:val="0"/>
          <w:numId w:val="1"/>
        </w:numPr>
        <w:spacing w:line="276" w:lineRule="auto"/>
        <w:jc w:val="both"/>
        <w:rPr>
          <w:rStyle w:val="SchwacheHervorhebung"/>
          <w:i w:val="0"/>
          <w:iCs w:val="0"/>
          <w:color w:val="auto"/>
        </w:rPr>
      </w:pPr>
      <w:r w:rsidRPr="00503372">
        <w:rPr>
          <w:rStyle w:val="SchwacheHervorhebung"/>
        </w:rPr>
        <w:t xml:space="preserve">Umfang: </w:t>
      </w:r>
      <w:r w:rsidR="00885708">
        <w:rPr>
          <w:rStyle w:val="SchwacheHervorhebung"/>
        </w:rPr>
        <w:t xml:space="preserve">mind. </w:t>
      </w:r>
      <w:r w:rsidRPr="00503372">
        <w:rPr>
          <w:rStyle w:val="SchwacheHervorhebung"/>
        </w:rPr>
        <w:t xml:space="preserve">10 </w:t>
      </w:r>
      <w:r w:rsidR="00885708">
        <w:rPr>
          <w:rStyle w:val="SchwacheHervorhebung"/>
        </w:rPr>
        <w:t xml:space="preserve">und max. 12 </w:t>
      </w:r>
      <w:r w:rsidRPr="00503372">
        <w:rPr>
          <w:rStyle w:val="SchwacheHervorhebung"/>
        </w:rPr>
        <w:t>Seiten einschl. Titelblatt</w:t>
      </w:r>
    </w:p>
    <w:p w14:paraId="0F891482" w14:textId="0FFE4B80" w:rsidR="009D6750" w:rsidRPr="00885708" w:rsidRDefault="009D6750" w:rsidP="00910401">
      <w:pPr>
        <w:pStyle w:val="Listenabsatz"/>
        <w:numPr>
          <w:ilvl w:val="0"/>
          <w:numId w:val="1"/>
        </w:numPr>
        <w:spacing w:line="276" w:lineRule="auto"/>
        <w:jc w:val="both"/>
        <w:rPr>
          <w:rStyle w:val="SchwacheHervorhebung"/>
          <w:i w:val="0"/>
          <w:iCs w:val="0"/>
          <w:color w:val="auto"/>
        </w:rPr>
      </w:pPr>
      <w:r>
        <w:rPr>
          <w:rStyle w:val="SchwacheHervorhebung"/>
        </w:rPr>
        <w:t>Die dunkelgrau gedruckten Hinweise (Stil „</w:t>
      </w:r>
      <w:proofErr w:type="spellStart"/>
      <w:r>
        <w:rPr>
          <w:rStyle w:val="SchwacheHervorhebung"/>
        </w:rPr>
        <w:t>subtle</w:t>
      </w:r>
      <w:proofErr w:type="spellEnd"/>
      <w:r>
        <w:rPr>
          <w:rStyle w:val="SchwacheHervorhebung"/>
        </w:rPr>
        <w:t xml:space="preserve"> </w:t>
      </w:r>
      <w:proofErr w:type="spellStart"/>
      <w:r>
        <w:rPr>
          <w:rStyle w:val="SchwacheHervorhebung"/>
        </w:rPr>
        <w:t>emphasis</w:t>
      </w:r>
      <w:proofErr w:type="spellEnd"/>
      <w:r>
        <w:rPr>
          <w:rStyle w:val="SchwacheHervorhebung"/>
        </w:rPr>
        <w:t>“) sind zu entfernen.</w:t>
      </w:r>
    </w:p>
    <w:p w14:paraId="64B17CA5" w14:textId="77777777" w:rsidR="00885708" w:rsidRDefault="00885708" w:rsidP="00885708">
      <w:pPr>
        <w:spacing w:line="276" w:lineRule="auto"/>
        <w:jc w:val="both"/>
      </w:pPr>
    </w:p>
    <w:p w14:paraId="643FA5DE" w14:textId="77777777" w:rsidR="00CF4DD5" w:rsidRDefault="006142B4" w:rsidP="00A6533A">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A6533A">
      <w:pPr>
        <w:spacing w:line="276" w:lineRule="auto"/>
        <w:jc w:val="both"/>
      </w:pPr>
    </w:p>
    <w:p w14:paraId="220115DE" w14:textId="77777777" w:rsidR="006142B4" w:rsidRDefault="006142B4" w:rsidP="00A6533A">
      <w:pPr>
        <w:spacing w:line="276" w:lineRule="auto"/>
        <w:jc w:val="center"/>
      </w:pPr>
      <w:r>
        <w:t>Sommersemester 2019</w:t>
      </w:r>
    </w:p>
    <w:p w14:paraId="1EB0AC75" w14:textId="77777777" w:rsidR="006142B4" w:rsidRDefault="006142B4" w:rsidP="00A6533A">
      <w:pPr>
        <w:spacing w:line="276" w:lineRule="auto"/>
        <w:jc w:val="both"/>
      </w:pPr>
    </w:p>
    <w:p w14:paraId="7AD4D0ED" w14:textId="77777777" w:rsidR="00801F46" w:rsidRDefault="00801F46" w:rsidP="00A6533A">
      <w:pPr>
        <w:spacing w:line="276" w:lineRule="auto"/>
        <w:jc w:val="both"/>
      </w:pPr>
    </w:p>
    <w:p w14:paraId="51601ECA" w14:textId="0CB6E9FC" w:rsidR="00801F46" w:rsidRPr="00695DFA" w:rsidRDefault="00695DFA" w:rsidP="00A6533A">
      <w:pPr>
        <w:spacing w:line="276" w:lineRule="auto"/>
        <w:ind w:left="720"/>
      </w:pPr>
      <w:r w:rsidRPr="00695DFA">
        <w:t>Louis Seubert</w:t>
      </w:r>
      <w:r w:rsidR="00801F46" w:rsidRPr="00695DFA">
        <w:t>,</w:t>
      </w:r>
      <w:r w:rsidR="00A22246" w:rsidRPr="00695DFA">
        <w:t xml:space="preserve"> </w:t>
      </w:r>
      <w:r w:rsidRPr="00695DFA">
        <w:t>3246700</w:t>
      </w:r>
    </w:p>
    <w:p w14:paraId="6F8A0D9C" w14:textId="02083FD7" w:rsidR="00801F46" w:rsidRPr="00695DFA" w:rsidRDefault="00695DFA" w:rsidP="00A6533A">
      <w:pPr>
        <w:spacing w:line="276" w:lineRule="auto"/>
        <w:ind w:left="720"/>
      </w:pPr>
      <w:r>
        <w:t>Lukas von Loefen</w:t>
      </w:r>
      <w:r w:rsidR="00801F46" w:rsidRPr="00695DFA">
        <w:t xml:space="preserve">, </w:t>
      </w:r>
      <w:r>
        <w:t>3232060</w:t>
      </w:r>
    </w:p>
    <w:p w14:paraId="1E391EE6" w14:textId="1A6D0A36" w:rsidR="00801F46" w:rsidRPr="00695DFA" w:rsidRDefault="00695DFA" w:rsidP="00A6533A">
      <w:pPr>
        <w:spacing w:line="276" w:lineRule="auto"/>
        <w:ind w:left="720"/>
      </w:pPr>
      <w:r>
        <w:t>Moritz Wein, 3232286</w:t>
      </w:r>
    </w:p>
    <w:p w14:paraId="10630F89" w14:textId="44B05449" w:rsidR="00801F46" w:rsidRDefault="00695DFA" w:rsidP="00A6533A">
      <w:pPr>
        <w:spacing w:line="276" w:lineRule="auto"/>
        <w:ind w:left="720"/>
      </w:pPr>
      <w:r>
        <w:t xml:space="preserve">Jens </w:t>
      </w:r>
      <w:proofErr w:type="gramStart"/>
      <w:r>
        <w:t>Wöhler,  3255305</w:t>
      </w:r>
      <w:proofErr w:type="gramEnd"/>
    </w:p>
    <w:p w14:paraId="4357B42A" w14:textId="77777777" w:rsidR="00801F46" w:rsidRDefault="00801F46" w:rsidP="00A6533A">
      <w:pPr>
        <w:spacing w:line="276" w:lineRule="auto"/>
        <w:jc w:val="both"/>
      </w:pPr>
    </w:p>
    <w:p w14:paraId="16A78E58" w14:textId="77777777" w:rsidR="006142B4" w:rsidRDefault="006142B4" w:rsidP="00A6533A">
      <w:pPr>
        <w:pStyle w:val="berschrift1"/>
        <w:spacing w:line="276" w:lineRule="auto"/>
        <w:jc w:val="both"/>
      </w:pPr>
      <w:r>
        <w:t>Kurzbeschreibung des Projekts</w:t>
      </w:r>
    </w:p>
    <w:p w14:paraId="3D7E9ADA" w14:textId="30B9E30C" w:rsidR="00A22246" w:rsidRPr="00A22246" w:rsidRDefault="00A238F5" w:rsidP="001C4C80">
      <w:pPr>
        <w:spacing w:line="276" w:lineRule="auto"/>
        <w:jc w:val="both"/>
      </w:pPr>
      <w:r w:rsidRPr="00A238F5">
        <w:t xml:space="preserve">Unsere Anwendung wurde entwickelt um den Aufwand von manuell erstellten Backups von privaten </w:t>
      </w:r>
      <w:r w:rsidR="001C4C80" w:rsidRPr="00A238F5">
        <w:t>Dateien</w:t>
      </w:r>
      <w:r w:rsidR="001C4C80">
        <w:t xml:space="preserve"> </w:t>
      </w:r>
      <w:r w:rsidRPr="00A238F5">
        <w:t>zu reduzieren. Das Programm erstellt automatisch Backups von</w:t>
      </w:r>
      <w:r w:rsidR="00B35505">
        <w:t xml:space="preserve">, vom Benutzer ausgewählte </w:t>
      </w:r>
      <w:r w:rsidR="001C4C80" w:rsidRPr="00A238F5">
        <w:t>Dateien</w:t>
      </w:r>
      <w:r w:rsidR="00B35505">
        <w:t>,</w:t>
      </w:r>
      <w:r w:rsidRPr="00A238F5">
        <w:t xml:space="preserve"> in bestimmte</w:t>
      </w:r>
      <w:r w:rsidR="000A223B">
        <w:t>n</w:t>
      </w:r>
      <w:r w:rsidRPr="00A238F5">
        <w:t xml:space="preserve"> Verzeichnisse</w:t>
      </w:r>
      <w:r w:rsidR="000A223B">
        <w:t>n</w:t>
      </w:r>
      <w:r w:rsidRPr="00A238F5">
        <w:t xml:space="preserve">. Um dem Benutzer die Konfiguration der Anwendung zu vereinfachen gibt es eine graphische Benutzeroberfläche, die unabhängig vom Back-End funktioniert. </w:t>
      </w:r>
      <w:r w:rsidR="00A10F88">
        <w:t>Die</w:t>
      </w:r>
      <w:r w:rsidRPr="00A238F5">
        <w:t xml:space="preserve"> </w:t>
      </w:r>
      <w:r w:rsidR="00A10F88">
        <w:t>vom Benutzer eingestellte Konfiguration</w:t>
      </w:r>
      <w:r w:rsidRPr="00A238F5">
        <w:t xml:space="preserve"> für das Programm wird mithilfe eine</w:t>
      </w:r>
      <w:r w:rsidR="00A10F88">
        <w:t>r</w:t>
      </w:r>
      <w:r w:rsidRPr="00A238F5">
        <w:t xml:space="preserve"> </w:t>
      </w:r>
      <w:r w:rsidR="00A10F88">
        <w:t>Datei</w:t>
      </w:r>
      <w:r w:rsidRPr="00A238F5">
        <w:t xml:space="preserve"> gespeichert und zwischen den beiden Anwendungen ausgetauscht. Das Back-End läuft unsichtbar im Hintergrund, protokoliert Dateiänderungen</w:t>
      </w:r>
      <w:r w:rsidR="00A83195">
        <w:t xml:space="preserve"> </w:t>
      </w:r>
      <w:r w:rsidRPr="00A238F5">
        <w:t xml:space="preserve">im angegebenen Ordern und </w:t>
      </w:r>
      <w:r w:rsidR="00CD0BEE" w:rsidRPr="00A238F5">
        <w:t>kopiert</w:t>
      </w:r>
      <w:r w:rsidRPr="00A238F5">
        <w:t xml:space="preserve"> die geänderten </w:t>
      </w:r>
      <w:r w:rsidR="001C4C80" w:rsidRPr="00A238F5">
        <w:t>Dateien</w:t>
      </w:r>
      <w:r w:rsidRPr="00A238F5">
        <w:t xml:space="preserve"> in den</w:t>
      </w:r>
      <w:r w:rsidR="00C839AF">
        <w:t xml:space="preserve"> zugeordneten</w:t>
      </w:r>
      <w:r w:rsidRPr="00A238F5">
        <w:t xml:space="preserve"> Zielordner falls nötig. Für die Umsetzung unseres Projektes haben wir uns für C# und das .NET-Framework entschieden. </w:t>
      </w:r>
      <w:r w:rsidR="00801F46">
        <w:br w:type="page"/>
      </w:r>
    </w:p>
    <w:p w14:paraId="3D075F48" w14:textId="77777777" w:rsidR="00801F46" w:rsidRDefault="00801F46" w:rsidP="00A6533A">
      <w:pPr>
        <w:pStyle w:val="berschrift1"/>
        <w:jc w:val="both"/>
      </w:pPr>
      <w:r>
        <w:lastRenderedPageBreak/>
        <w:t>Anforderungsanalyse</w:t>
      </w:r>
    </w:p>
    <w:p w14:paraId="5EDF2EF0" w14:textId="0997FB2F" w:rsidR="006142B4" w:rsidRDefault="006142B4" w:rsidP="00A6533A">
      <w:pPr>
        <w:pStyle w:val="berschrift2"/>
        <w:jc w:val="both"/>
      </w:pPr>
      <w:r w:rsidRPr="00A22246">
        <w:t>User Stories</w:t>
      </w:r>
    </w:p>
    <w:p w14:paraId="268BE4EF" w14:textId="35D505BE" w:rsidR="009A3560" w:rsidRDefault="001B0356" w:rsidP="001B0356">
      <w:pPr>
        <w:pStyle w:val="Listenabsatz"/>
        <w:numPr>
          <w:ilvl w:val="0"/>
          <w:numId w:val="3"/>
        </w:numPr>
      </w:pPr>
      <w:r>
        <w:t>Als</w:t>
      </w:r>
      <w:r w:rsidR="009A3560">
        <w:t xml:space="preserve"> </w:t>
      </w:r>
      <w:r w:rsidR="009A3560" w:rsidRPr="001B0356">
        <w:rPr>
          <w:b/>
        </w:rPr>
        <w:t>Benutzer</w:t>
      </w:r>
      <w:r w:rsidR="009A3560">
        <w:t xml:space="preserve"> </w:t>
      </w:r>
      <w:r w:rsidR="00227EBC" w:rsidRPr="001B0356">
        <w:rPr>
          <w:u w:val="single"/>
        </w:rPr>
        <w:t>muss</w:t>
      </w:r>
      <w:r w:rsidR="009A3560">
        <w:t xml:space="preserve"> </w:t>
      </w:r>
      <w:r w:rsidR="00227EBC">
        <w:t xml:space="preserve">es möglich sein </w:t>
      </w:r>
      <w:r w:rsidR="009A3560">
        <w:t xml:space="preserve">nach dem Öffnen der Benutzeroberfläche eine Übersicht von allen bestehenden Aufgaben </w:t>
      </w:r>
      <w:r w:rsidR="00227EBC">
        <w:t>zu</w:t>
      </w:r>
      <w:r w:rsidR="009A3560">
        <w:t>sehen, um diese gegebenenfalls bearbeiten zu können.</w:t>
      </w:r>
    </w:p>
    <w:p w14:paraId="46D0B5D7" w14:textId="42DDDC83" w:rsidR="00227EBC" w:rsidRDefault="00227EBC" w:rsidP="001B0356">
      <w:pPr>
        <w:pStyle w:val="Listenabsatz"/>
        <w:numPr>
          <w:ilvl w:val="0"/>
          <w:numId w:val="3"/>
        </w:numPr>
      </w:pPr>
      <w:r>
        <w:t xml:space="preserve">Dem </w:t>
      </w:r>
      <w:r w:rsidRPr="001B0356">
        <w:rPr>
          <w:b/>
        </w:rPr>
        <w:t>Benutzer</w:t>
      </w:r>
      <w:r>
        <w:t xml:space="preserve"> </w:t>
      </w:r>
      <w:r w:rsidRPr="001B0356">
        <w:rPr>
          <w:u w:val="single"/>
        </w:rPr>
        <w:t>muss</w:t>
      </w:r>
      <w:r>
        <w:t xml:space="preserve"> es ermöglicht werden Einstellungen an den bestehenden Aufgaben über die Benutzeroberfläche vor zu nehmen</w:t>
      </w:r>
      <w:r w:rsidR="001B0356">
        <w:t xml:space="preserve">, diese </w:t>
      </w:r>
      <w:r w:rsidR="001B0356" w:rsidRPr="001B0356">
        <w:rPr>
          <w:u w:val="single"/>
        </w:rPr>
        <w:t>müssen</w:t>
      </w:r>
      <w:r w:rsidR="001B0356">
        <w:t xml:space="preserve"> dabei auf ihre Richtigkeit überprüft werden</w:t>
      </w:r>
      <w:r>
        <w:t>.</w:t>
      </w:r>
    </w:p>
    <w:p w14:paraId="3B5FFB8A" w14:textId="3FB877E4" w:rsidR="00227EBC" w:rsidRDefault="001B0356" w:rsidP="001B0356">
      <w:pPr>
        <w:pStyle w:val="Listenabsatz"/>
        <w:numPr>
          <w:ilvl w:val="0"/>
          <w:numId w:val="3"/>
        </w:numPr>
      </w:pPr>
      <w:r w:rsidRPr="001B0356">
        <w:rPr>
          <w:u w:val="single"/>
        </w:rPr>
        <w:t>Falls</w:t>
      </w:r>
      <w:r w:rsidR="009A3560" w:rsidRPr="009A3560">
        <w:t xml:space="preserve"> der </w:t>
      </w:r>
      <w:r w:rsidR="009A3560" w:rsidRPr="001B0356">
        <w:rPr>
          <w:b/>
        </w:rPr>
        <w:t>Benutzer</w:t>
      </w:r>
      <w:r w:rsidR="009A3560" w:rsidRPr="009A3560">
        <w:t xml:space="preserve"> die </w:t>
      </w:r>
      <w:r w:rsidR="009A3560">
        <w:t xml:space="preserve">Benutzeroberfläche </w:t>
      </w:r>
      <w:r w:rsidR="009A3560" w:rsidRPr="009A3560">
        <w:t xml:space="preserve">beendet, erscheint eine Anfrage, ob </w:t>
      </w:r>
      <w:r w:rsidR="009A3560">
        <w:t>die</w:t>
      </w:r>
      <w:r w:rsidR="009A3560" w:rsidRPr="009A3560">
        <w:t xml:space="preserve"> </w:t>
      </w:r>
      <w:r w:rsidR="009A3560">
        <w:t xml:space="preserve">Änderungen </w:t>
      </w:r>
      <w:r w:rsidR="009A3560" w:rsidRPr="009A3560">
        <w:t xml:space="preserve">gespeichert werden soll, damit </w:t>
      </w:r>
      <w:r w:rsidR="00227EBC">
        <w:t>keine</w:t>
      </w:r>
      <w:r w:rsidR="009A3560" w:rsidRPr="009A3560">
        <w:t xml:space="preserve"> verloren gehen.</w:t>
      </w:r>
    </w:p>
    <w:p w14:paraId="22DC43CA" w14:textId="6993CBFF" w:rsidR="001B0356" w:rsidRDefault="001B0356" w:rsidP="001B0356">
      <w:pPr>
        <w:pStyle w:val="Listenabsatz"/>
        <w:numPr>
          <w:ilvl w:val="0"/>
          <w:numId w:val="3"/>
        </w:numPr>
      </w:pPr>
      <w:r>
        <w:t xml:space="preserve">Das </w:t>
      </w:r>
      <w:r w:rsidRPr="001B0356">
        <w:rPr>
          <w:b/>
        </w:rPr>
        <w:t>System</w:t>
      </w:r>
      <w:r>
        <w:t xml:space="preserve"> </w:t>
      </w:r>
      <w:r w:rsidRPr="001B0356">
        <w:rPr>
          <w:u w:val="single"/>
        </w:rPr>
        <w:t>kann</w:t>
      </w:r>
      <w:r>
        <w:t xml:space="preserve"> die Einstellungen aus einer Datei laden und ausführen</w:t>
      </w:r>
    </w:p>
    <w:p w14:paraId="4F3D4680" w14:textId="0D590EEB" w:rsidR="006142B4" w:rsidRDefault="006142B4" w:rsidP="00227EBC">
      <w:pPr>
        <w:pStyle w:val="berschrift1"/>
      </w:pPr>
      <w:r>
        <w:t>Anforderungen</w:t>
      </w:r>
      <w:bookmarkStart w:id="0" w:name="_GoBack"/>
      <w:bookmarkEnd w:id="0"/>
    </w:p>
    <w:p w14:paraId="737A9C5D" w14:textId="02717BA5" w:rsidR="008B1B4A" w:rsidRDefault="008B1B4A" w:rsidP="008B1B4A">
      <w:pPr>
        <w:pStyle w:val="Listenabsatz"/>
        <w:numPr>
          <w:ilvl w:val="0"/>
          <w:numId w:val="2"/>
        </w:numPr>
      </w:pPr>
      <w:r>
        <w:t xml:space="preserve">Das Programm muss dem Benutzer die </w:t>
      </w:r>
      <w:r w:rsidR="00672696">
        <w:t>Möglichkeit bieten</w:t>
      </w:r>
      <w:r>
        <w:t xml:space="preserve"> die Konfiguration über eine intuitive Benutzeroberfläche zu verändern.</w:t>
      </w:r>
    </w:p>
    <w:p w14:paraId="55BEBF4B" w14:textId="7F6EDD05" w:rsidR="008B1B4A" w:rsidRDefault="008B1B4A" w:rsidP="008B1B4A">
      <w:pPr>
        <w:pStyle w:val="Listenabsatz"/>
        <w:numPr>
          <w:ilvl w:val="0"/>
          <w:numId w:val="2"/>
        </w:numPr>
      </w:pPr>
      <w:r>
        <w:t>Das Programm darf keine Daten verlieren, wenn es abrupt beendet wird.</w:t>
      </w:r>
    </w:p>
    <w:p w14:paraId="5B220040" w14:textId="505ED713" w:rsidR="00211E8B" w:rsidRDefault="00211E8B" w:rsidP="008B1B4A">
      <w:pPr>
        <w:pStyle w:val="Listenabsatz"/>
        <w:numPr>
          <w:ilvl w:val="0"/>
          <w:numId w:val="2"/>
        </w:numPr>
      </w:pPr>
      <w:r>
        <w:t>Das Programm darf die Dateien nicht verändern, auch wenn während des Kopiervorgang ein Fehler auftritt.</w:t>
      </w:r>
    </w:p>
    <w:p w14:paraId="3F3DCE8D" w14:textId="484A0F7C" w:rsidR="008B1B4A" w:rsidRDefault="008B1B4A" w:rsidP="008B1B4A">
      <w:pPr>
        <w:pStyle w:val="Listenabsatz"/>
        <w:numPr>
          <w:ilvl w:val="0"/>
          <w:numId w:val="2"/>
        </w:numPr>
      </w:pPr>
      <w:r>
        <w:t xml:space="preserve">Das Programm sollte </w:t>
      </w:r>
      <w:r w:rsidR="00531BD1">
        <w:t xml:space="preserve">dem </w:t>
      </w:r>
      <w:r w:rsidR="00EB27B9">
        <w:t>Benutzer</w:t>
      </w:r>
      <w:r w:rsidR="00531BD1">
        <w:t xml:space="preserve"> </w:t>
      </w:r>
      <w:r>
        <w:t>die Möglichkeit bieten, sowohl in einem bestimmten Zeitabstand, als auch manuell das Backup zu starten.</w:t>
      </w:r>
    </w:p>
    <w:p w14:paraId="346C21A0" w14:textId="577C0FAD" w:rsidR="003F06C5" w:rsidRDefault="003F06C5" w:rsidP="008B1B4A">
      <w:pPr>
        <w:pStyle w:val="Listenabsatz"/>
        <w:numPr>
          <w:ilvl w:val="0"/>
          <w:numId w:val="2"/>
        </w:numPr>
      </w:pPr>
      <w:r>
        <w:t>Das Programm sollte dem Benutzer die Möglichkeit bieten, das Backup zu komprimieren</w:t>
      </w:r>
      <w:r w:rsidR="002441DD">
        <w:t>.</w:t>
      </w:r>
    </w:p>
    <w:p w14:paraId="4D724AFF" w14:textId="3B920648" w:rsidR="00843EB1" w:rsidRDefault="00843EB1" w:rsidP="008B1B4A">
      <w:pPr>
        <w:pStyle w:val="Listenabsatz"/>
        <w:numPr>
          <w:ilvl w:val="0"/>
          <w:numId w:val="2"/>
        </w:numPr>
      </w:pPr>
      <w:r>
        <w:t>Das Programm sollte</w:t>
      </w:r>
      <w:r w:rsidR="00B37420">
        <w:t xml:space="preserve"> dem Benutzer</w:t>
      </w:r>
      <w:r>
        <w:t xml:space="preserve"> </w:t>
      </w:r>
      <w:r w:rsidR="00B37420">
        <w:t>die Möglichkeit bieten, eine andere Sprache einzustellen.</w:t>
      </w:r>
    </w:p>
    <w:p w14:paraId="632CEAFE" w14:textId="1482A82E" w:rsidR="006142B4" w:rsidRDefault="006142B4" w:rsidP="00A6533A">
      <w:pPr>
        <w:pStyle w:val="berschrift1"/>
        <w:jc w:val="both"/>
      </w:pPr>
      <w:r>
        <w:t>Modellierung</w:t>
      </w:r>
    </w:p>
    <w:p w14:paraId="4D40073C" w14:textId="66480B83" w:rsidR="006142B4" w:rsidRDefault="006142B4" w:rsidP="00A6533A">
      <w:pPr>
        <w:pStyle w:val="berschrift2"/>
        <w:jc w:val="both"/>
      </w:pPr>
      <w:r>
        <w:t>Use Cases (Diagramme und tabellarische Form)</w:t>
      </w:r>
    </w:p>
    <w:p w14:paraId="74EE9DB8" w14:textId="0C1416E9" w:rsidR="00CD0BEE" w:rsidRDefault="00CD0BEE" w:rsidP="00CD0BEE">
      <w:r>
        <w:rPr>
          <w:noProof/>
        </w:rPr>
        <w:drawing>
          <wp:inline distT="0" distB="0" distL="0" distR="0" wp14:anchorId="108FFF20" wp14:editId="7AC91B2D">
            <wp:extent cx="5756910" cy="268160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nyTasks.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56910" cy="2681605"/>
                    </a:xfrm>
                    <a:prstGeom prst="rect">
                      <a:avLst/>
                    </a:prstGeom>
                  </pic:spPr>
                </pic:pic>
              </a:graphicData>
            </a:graphic>
          </wp:inline>
        </w:drawing>
      </w:r>
    </w:p>
    <w:p w14:paraId="52582BF6" w14:textId="1733A3F5" w:rsidR="00CD0BEE" w:rsidRDefault="00CD0BEE" w:rsidP="00CD0BEE">
      <w:pPr>
        <w:rPr>
          <w:sz w:val="22"/>
        </w:rPr>
      </w:pPr>
      <w:r w:rsidRPr="00CD0BEE">
        <w:rPr>
          <w:sz w:val="22"/>
        </w:rPr>
        <w:t>Diagramm ist auch auf GitHub zu finden, für eine genauere Betrachtung:</w:t>
      </w:r>
      <w:r w:rsidRPr="00CD0BEE">
        <w:rPr>
          <w:sz w:val="22"/>
        </w:rPr>
        <w:br/>
      </w:r>
      <w:hyperlink r:id="rId10" w:history="1">
        <w:r w:rsidRPr="00CD0BEE">
          <w:rPr>
            <w:rStyle w:val="Hyperlink"/>
            <w:sz w:val="22"/>
          </w:rPr>
          <w:t>https://github.com/Louis9902/Sosse19-SE/blob/master/Diagramme/Anwendungsfall/TinyTasks.svg</w:t>
        </w:r>
      </w:hyperlink>
    </w:p>
    <w:p w14:paraId="3325B5DC" w14:textId="79E19A5C" w:rsidR="00C328F8" w:rsidRDefault="00C328F8">
      <w:pPr>
        <w:rPr>
          <w:sz w:val="22"/>
        </w:rPr>
      </w:pPr>
      <w:r>
        <w:rPr>
          <w:sz w:val="22"/>
        </w:rPr>
        <w:br w:type="page"/>
      </w:r>
    </w:p>
    <w:tbl>
      <w:tblPr>
        <w:tblStyle w:val="Tabellenraster"/>
        <w:tblW w:w="5000" w:type="pct"/>
        <w:tblLook w:val="04A0" w:firstRow="1" w:lastRow="0" w:firstColumn="1" w:lastColumn="0" w:noHBand="0" w:noVBand="1"/>
      </w:tblPr>
      <w:tblGrid>
        <w:gridCol w:w="4614"/>
        <w:gridCol w:w="485"/>
        <w:gridCol w:w="3957"/>
      </w:tblGrid>
      <w:tr w:rsidR="00CD0BEE" w14:paraId="0C4FD1F3" w14:textId="77777777" w:rsidTr="00C328F8">
        <w:tc>
          <w:tcPr>
            <w:tcW w:w="2547" w:type="pct"/>
          </w:tcPr>
          <w:p w14:paraId="1C6EFA6D" w14:textId="7345CB96" w:rsidR="00CD0BEE" w:rsidRPr="00C328F8" w:rsidRDefault="00CD0BEE" w:rsidP="00CD0BEE">
            <w:pPr>
              <w:rPr>
                <w:b/>
                <w:sz w:val="22"/>
              </w:rPr>
            </w:pPr>
            <w:r w:rsidRPr="00C328F8">
              <w:rPr>
                <w:b/>
                <w:sz w:val="22"/>
              </w:rPr>
              <w:lastRenderedPageBreak/>
              <w:t>Name des Anwendungsfalls:</w:t>
            </w:r>
          </w:p>
        </w:tc>
        <w:tc>
          <w:tcPr>
            <w:tcW w:w="2453" w:type="pct"/>
            <w:gridSpan w:val="2"/>
          </w:tcPr>
          <w:p w14:paraId="6889DF7E" w14:textId="7551F52F" w:rsidR="00CD0BEE" w:rsidRDefault="00CD0BEE" w:rsidP="00C328F8">
            <w:pPr>
              <w:rPr>
                <w:sz w:val="22"/>
              </w:rPr>
            </w:pPr>
            <w:r>
              <w:rPr>
                <w:sz w:val="22"/>
              </w:rPr>
              <w:t xml:space="preserve">Change </w:t>
            </w:r>
            <w:proofErr w:type="spellStart"/>
            <w:r>
              <w:rPr>
                <w:sz w:val="22"/>
              </w:rPr>
              <w:t>Worker</w:t>
            </w:r>
            <w:proofErr w:type="spellEnd"/>
            <w:r>
              <w:rPr>
                <w:sz w:val="22"/>
              </w:rPr>
              <w:t xml:space="preserve"> Preference</w:t>
            </w:r>
          </w:p>
        </w:tc>
      </w:tr>
      <w:tr w:rsidR="00CD0BEE" w14:paraId="2AF6710F" w14:textId="77777777" w:rsidTr="00C328F8">
        <w:tc>
          <w:tcPr>
            <w:tcW w:w="2547" w:type="pct"/>
          </w:tcPr>
          <w:p w14:paraId="6D35FD57" w14:textId="43D6EB84" w:rsidR="00CD0BEE" w:rsidRPr="00C328F8" w:rsidRDefault="00C328F8" w:rsidP="00CD0BEE">
            <w:pPr>
              <w:rPr>
                <w:b/>
                <w:sz w:val="22"/>
              </w:rPr>
            </w:pPr>
            <w:r w:rsidRPr="00C328F8">
              <w:rPr>
                <w:b/>
                <w:sz w:val="22"/>
              </w:rPr>
              <w:t>Nummer:</w:t>
            </w:r>
          </w:p>
        </w:tc>
        <w:tc>
          <w:tcPr>
            <w:tcW w:w="2453" w:type="pct"/>
            <w:gridSpan w:val="2"/>
          </w:tcPr>
          <w:p w14:paraId="4B44D6EF" w14:textId="79C566F9" w:rsidR="00CD0BEE" w:rsidRDefault="008C3F1A" w:rsidP="00C328F8">
            <w:pPr>
              <w:rPr>
                <w:sz w:val="22"/>
              </w:rPr>
            </w:pPr>
            <w:r w:rsidRPr="008C3F1A">
              <w:rPr>
                <w:sz w:val="22"/>
              </w:rPr>
              <w:t xml:space="preserve">Anwendungsfall </w:t>
            </w:r>
            <w:r>
              <w:rPr>
                <w:sz w:val="22"/>
              </w:rPr>
              <w:t>1</w:t>
            </w:r>
          </w:p>
        </w:tc>
      </w:tr>
      <w:tr w:rsidR="00CD0BEE" w14:paraId="5C432DA1" w14:textId="77777777" w:rsidTr="00C328F8">
        <w:tc>
          <w:tcPr>
            <w:tcW w:w="2547" w:type="pct"/>
          </w:tcPr>
          <w:p w14:paraId="4B5C04F2" w14:textId="6AFA9009" w:rsidR="00CD0BEE" w:rsidRPr="00C328F8" w:rsidRDefault="00C328F8" w:rsidP="00CD0BEE">
            <w:pPr>
              <w:rPr>
                <w:b/>
                <w:sz w:val="22"/>
              </w:rPr>
            </w:pPr>
            <w:r w:rsidRPr="00C328F8">
              <w:rPr>
                <w:b/>
                <w:sz w:val="22"/>
              </w:rPr>
              <w:t>Ziel:</w:t>
            </w:r>
          </w:p>
        </w:tc>
        <w:tc>
          <w:tcPr>
            <w:tcW w:w="2453" w:type="pct"/>
            <w:gridSpan w:val="2"/>
          </w:tcPr>
          <w:p w14:paraId="2436901B" w14:textId="26DF0D2C" w:rsidR="00CD0BEE" w:rsidRDefault="001A0A5D" w:rsidP="00C328F8">
            <w:pPr>
              <w:rPr>
                <w:sz w:val="22"/>
              </w:rPr>
            </w:pPr>
            <w:r>
              <w:rPr>
                <w:sz w:val="22"/>
              </w:rPr>
              <w:t>Eine Änderung der Parameter für einen bestimmten „</w:t>
            </w:r>
            <w:proofErr w:type="spellStart"/>
            <w:r>
              <w:rPr>
                <w:sz w:val="22"/>
              </w:rPr>
              <w:t>Worker</w:t>
            </w:r>
            <w:proofErr w:type="spellEnd"/>
            <w:r>
              <w:rPr>
                <w:sz w:val="22"/>
              </w:rPr>
              <w:t>“ über das Benutzerinterface</w:t>
            </w:r>
          </w:p>
        </w:tc>
      </w:tr>
      <w:tr w:rsidR="00C328F8" w14:paraId="4EC89A48" w14:textId="77777777" w:rsidTr="00C328F8">
        <w:tc>
          <w:tcPr>
            <w:tcW w:w="2547" w:type="pct"/>
          </w:tcPr>
          <w:p w14:paraId="286FBF20" w14:textId="2D030024" w:rsidR="00C328F8" w:rsidRPr="00C328F8" w:rsidRDefault="00C328F8" w:rsidP="00CD0BEE">
            <w:pPr>
              <w:rPr>
                <w:b/>
                <w:sz w:val="22"/>
              </w:rPr>
            </w:pPr>
            <w:r w:rsidRPr="00C328F8">
              <w:rPr>
                <w:b/>
                <w:sz w:val="22"/>
              </w:rPr>
              <w:t>Geltungsbereich:</w:t>
            </w:r>
          </w:p>
        </w:tc>
        <w:tc>
          <w:tcPr>
            <w:tcW w:w="2453" w:type="pct"/>
            <w:gridSpan w:val="2"/>
          </w:tcPr>
          <w:p w14:paraId="620401DE" w14:textId="7C6850FD" w:rsidR="00C328F8" w:rsidRDefault="00C328F8" w:rsidP="00C328F8">
            <w:pPr>
              <w:rPr>
                <w:sz w:val="22"/>
              </w:rPr>
            </w:pPr>
            <w:r>
              <w:rPr>
                <w:sz w:val="22"/>
              </w:rPr>
              <w:t xml:space="preserve">Die </w:t>
            </w:r>
            <w:r w:rsidRPr="00C328F8">
              <w:rPr>
                <w:sz w:val="22"/>
              </w:rPr>
              <w:t>Benutzeroberfläch</w:t>
            </w:r>
            <w:r>
              <w:rPr>
                <w:sz w:val="22"/>
              </w:rPr>
              <w:t>e</w:t>
            </w:r>
          </w:p>
        </w:tc>
      </w:tr>
      <w:tr w:rsidR="00C328F8" w14:paraId="23974A3B" w14:textId="77777777" w:rsidTr="00C328F8">
        <w:tc>
          <w:tcPr>
            <w:tcW w:w="2547" w:type="pct"/>
          </w:tcPr>
          <w:p w14:paraId="43932AEA" w14:textId="7DB79B0E" w:rsidR="00C328F8" w:rsidRPr="00C328F8" w:rsidRDefault="00C328F8" w:rsidP="00CD0BEE">
            <w:pPr>
              <w:rPr>
                <w:b/>
                <w:sz w:val="22"/>
              </w:rPr>
            </w:pPr>
            <w:r w:rsidRPr="00C328F8">
              <w:rPr>
                <w:b/>
                <w:sz w:val="22"/>
              </w:rPr>
              <w:t>Level:</w:t>
            </w:r>
          </w:p>
        </w:tc>
        <w:tc>
          <w:tcPr>
            <w:tcW w:w="2453" w:type="pct"/>
            <w:gridSpan w:val="2"/>
          </w:tcPr>
          <w:p w14:paraId="7FE231A3" w14:textId="6C79BD79" w:rsidR="00C328F8" w:rsidRDefault="00C328F8" w:rsidP="00C328F8">
            <w:pPr>
              <w:rPr>
                <w:sz w:val="22"/>
              </w:rPr>
            </w:pPr>
            <w:r w:rsidRPr="00C328F8">
              <w:rPr>
                <w:sz w:val="22"/>
              </w:rPr>
              <w:t>Hauptfunktionalität</w:t>
            </w:r>
          </w:p>
        </w:tc>
      </w:tr>
      <w:tr w:rsidR="00C328F8" w14:paraId="551825C9" w14:textId="77777777" w:rsidTr="00C328F8">
        <w:tc>
          <w:tcPr>
            <w:tcW w:w="2547" w:type="pct"/>
          </w:tcPr>
          <w:p w14:paraId="6C68E667" w14:textId="673C40F9" w:rsidR="00C328F8" w:rsidRPr="00C328F8" w:rsidRDefault="00C328F8" w:rsidP="00CD0BEE">
            <w:pPr>
              <w:rPr>
                <w:b/>
                <w:sz w:val="22"/>
              </w:rPr>
            </w:pPr>
            <w:r w:rsidRPr="00C328F8">
              <w:rPr>
                <w:b/>
                <w:sz w:val="22"/>
              </w:rPr>
              <w:t>Kategorie:</w:t>
            </w:r>
          </w:p>
        </w:tc>
        <w:tc>
          <w:tcPr>
            <w:tcW w:w="2453" w:type="pct"/>
            <w:gridSpan w:val="2"/>
          </w:tcPr>
          <w:p w14:paraId="0F5BF023" w14:textId="4A4F9B75" w:rsidR="00C328F8" w:rsidRDefault="00C328F8" w:rsidP="00C328F8">
            <w:pPr>
              <w:rPr>
                <w:sz w:val="22"/>
              </w:rPr>
            </w:pPr>
            <w:r>
              <w:rPr>
                <w:sz w:val="22"/>
              </w:rPr>
              <w:t>Primär</w:t>
            </w:r>
          </w:p>
        </w:tc>
      </w:tr>
      <w:tr w:rsidR="00C328F8" w14:paraId="1F4A23F4" w14:textId="77777777" w:rsidTr="00C328F8">
        <w:tc>
          <w:tcPr>
            <w:tcW w:w="2547" w:type="pct"/>
          </w:tcPr>
          <w:p w14:paraId="730E384A" w14:textId="7FE19BF3" w:rsidR="00C328F8" w:rsidRPr="00C328F8" w:rsidRDefault="00C328F8" w:rsidP="00CD0BEE">
            <w:pPr>
              <w:rPr>
                <w:b/>
                <w:sz w:val="22"/>
              </w:rPr>
            </w:pPr>
            <w:r w:rsidRPr="00C328F8">
              <w:rPr>
                <w:b/>
                <w:sz w:val="22"/>
              </w:rPr>
              <w:t>Beteiligte Klassen/Objekte:</w:t>
            </w:r>
          </w:p>
        </w:tc>
        <w:tc>
          <w:tcPr>
            <w:tcW w:w="2453" w:type="pct"/>
            <w:gridSpan w:val="2"/>
          </w:tcPr>
          <w:p w14:paraId="0392516B" w14:textId="0AB0A9A8" w:rsidR="00C328F8" w:rsidRDefault="00C328F8" w:rsidP="00C328F8">
            <w:pPr>
              <w:rPr>
                <w:sz w:val="22"/>
              </w:rPr>
            </w:pPr>
            <w:r w:rsidRPr="00C328F8">
              <w:rPr>
                <w:sz w:val="22"/>
              </w:rPr>
              <w:t>Benutzerinterface, Benutzer</w:t>
            </w:r>
          </w:p>
        </w:tc>
      </w:tr>
      <w:tr w:rsidR="00C328F8" w14:paraId="543442A9" w14:textId="77777777" w:rsidTr="00C328F8">
        <w:tc>
          <w:tcPr>
            <w:tcW w:w="2547" w:type="pct"/>
          </w:tcPr>
          <w:p w14:paraId="1781F5EC" w14:textId="5B9940B6" w:rsidR="00C328F8" w:rsidRPr="00C328F8" w:rsidRDefault="00C328F8" w:rsidP="00CD0BEE">
            <w:pPr>
              <w:rPr>
                <w:b/>
                <w:sz w:val="22"/>
              </w:rPr>
            </w:pPr>
            <w:r w:rsidRPr="00C328F8">
              <w:rPr>
                <w:b/>
                <w:sz w:val="22"/>
              </w:rPr>
              <w:t>Vorbedingung:</w:t>
            </w:r>
          </w:p>
        </w:tc>
        <w:tc>
          <w:tcPr>
            <w:tcW w:w="2453" w:type="pct"/>
            <w:gridSpan w:val="2"/>
          </w:tcPr>
          <w:p w14:paraId="6FC42E61" w14:textId="59980E58" w:rsidR="00C328F8" w:rsidRPr="00C328F8" w:rsidRDefault="00C328F8" w:rsidP="00C328F8">
            <w:pPr>
              <w:rPr>
                <w:sz w:val="22"/>
              </w:rPr>
            </w:pPr>
            <w:r w:rsidRPr="00C328F8">
              <w:rPr>
                <w:sz w:val="22"/>
              </w:rPr>
              <w:t>Der Benutzer hat bereits das Benutzerinterface geöffnet</w:t>
            </w:r>
            <w:r w:rsidR="008C3F1A">
              <w:rPr>
                <w:sz w:val="22"/>
              </w:rPr>
              <w:t xml:space="preserve"> und einen „</w:t>
            </w:r>
            <w:proofErr w:type="spellStart"/>
            <w:r w:rsidR="008C3F1A">
              <w:rPr>
                <w:sz w:val="22"/>
              </w:rPr>
              <w:t>Worker</w:t>
            </w:r>
            <w:proofErr w:type="spellEnd"/>
            <w:r w:rsidR="008C3F1A">
              <w:rPr>
                <w:sz w:val="22"/>
              </w:rPr>
              <w:t>“ angelegt</w:t>
            </w:r>
          </w:p>
        </w:tc>
      </w:tr>
      <w:tr w:rsidR="00C328F8" w14:paraId="131B6C1E" w14:textId="77777777" w:rsidTr="00C328F8">
        <w:tc>
          <w:tcPr>
            <w:tcW w:w="2547" w:type="pct"/>
          </w:tcPr>
          <w:p w14:paraId="4D440D75" w14:textId="291D8973" w:rsidR="00C328F8" w:rsidRPr="00C328F8" w:rsidRDefault="00C328F8" w:rsidP="00CD0BEE">
            <w:pPr>
              <w:rPr>
                <w:b/>
                <w:sz w:val="22"/>
              </w:rPr>
            </w:pPr>
            <w:r w:rsidRPr="00C328F8">
              <w:rPr>
                <w:b/>
                <w:sz w:val="22"/>
              </w:rPr>
              <w:t>Nachbedingung (Erfolg):</w:t>
            </w:r>
          </w:p>
        </w:tc>
        <w:tc>
          <w:tcPr>
            <w:tcW w:w="2453" w:type="pct"/>
            <w:gridSpan w:val="2"/>
          </w:tcPr>
          <w:p w14:paraId="46C51DF7" w14:textId="16E73BD0" w:rsidR="00C328F8" w:rsidRPr="00C328F8" w:rsidRDefault="00C328F8" w:rsidP="00C328F8">
            <w:pPr>
              <w:rPr>
                <w:sz w:val="22"/>
              </w:rPr>
            </w:pPr>
            <w:r w:rsidRPr="00C328F8">
              <w:rPr>
                <w:sz w:val="22"/>
              </w:rPr>
              <w:t>Die Eingaben werden übernommen und beim Schließen der Oberfläche gespeichert</w:t>
            </w:r>
          </w:p>
        </w:tc>
      </w:tr>
      <w:tr w:rsidR="00C328F8" w14:paraId="213E3FC0" w14:textId="77777777" w:rsidTr="00C328F8">
        <w:tc>
          <w:tcPr>
            <w:tcW w:w="2547" w:type="pct"/>
          </w:tcPr>
          <w:p w14:paraId="64009D61" w14:textId="5B9D61C8" w:rsidR="00C328F8" w:rsidRPr="00C328F8" w:rsidRDefault="00C328F8" w:rsidP="00CD0BEE">
            <w:pPr>
              <w:rPr>
                <w:b/>
                <w:sz w:val="22"/>
              </w:rPr>
            </w:pPr>
            <w:r w:rsidRPr="00C328F8">
              <w:rPr>
                <w:b/>
                <w:sz w:val="22"/>
              </w:rPr>
              <w:t>Nachbedingung (Fehlschlag):</w:t>
            </w:r>
          </w:p>
        </w:tc>
        <w:tc>
          <w:tcPr>
            <w:tcW w:w="2453" w:type="pct"/>
            <w:gridSpan w:val="2"/>
          </w:tcPr>
          <w:p w14:paraId="06A273B9" w14:textId="707B4599" w:rsidR="00C328F8" w:rsidRPr="00C328F8" w:rsidRDefault="00C328F8" w:rsidP="00C328F8">
            <w:pPr>
              <w:rPr>
                <w:sz w:val="22"/>
              </w:rPr>
            </w:pPr>
            <w:r w:rsidRPr="00C328F8">
              <w:rPr>
                <w:sz w:val="22"/>
              </w:rPr>
              <w:t xml:space="preserve">Der entstandene Fehler wird über eine Message Box </w:t>
            </w:r>
            <w:r>
              <w:rPr>
                <w:sz w:val="22"/>
              </w:rPr>
              <w:t>dem Benutzer angezeigt</w:t>
            </w:r>
            <w:r w:rsidR="000B02EF">
              <w:rPr>
                <w:sz w:val="22"/>
              </w:rPr>
              <w:t xml:space="preserve"> sollte dies Jedoch ein Vorheergesehener Fehler sein wird eine erneute Eingabe verlangt</w:t>
            </w:r>
          </w:p>
        </w:tc>
      </w:tr>
      <w:tr w:rsidR="00C328F8" w14:paraId="63D87952" w14:textId="77777777" w:rsidTr="00C328F8">
        <w:tc>
          <w:tcPr>
            <w:tcW w:w="2547" w:type="pct"/>
          </w:tcPr>
          <w:p w14:paraId="743D7B74" w14:textId="3E82484A" w:rsidR="00C328F8" w:rsidRPr="00C328F8" w:rsidRDefault="00C328F8" w:rsidP="00CD0BEE">
            <w:pPr>
              <w:rPr>
                <w:b/>
                <w:sz w:val="22"/>
              </w:rPr>
            </w:pPr>
            <w:r w:rsidRPr="00C328F8">
              <w:rPr>
                <w:b/>
                <w:sz w:val="22"/>
              </w:rPr>
              <w:t>Akteure</w:t>
            </w:r>
            <w:r>
              <w:rPr>
                <w:b/>
                <w:sz w:val="22"/>
              </w:rPr>
              <w:t>:</w:t>
            </w:r>
          </w:p>
        </w:tc>
        <w:tc>
          <w:tcPr>
            <w:tcW w:w="2453" w:type="pct"/>
            <w:gridSpan w:val="2"/>
          </w:tcPr>
          <w:p w14:paraId="75B60B32" w14:textId="6A7E8E97" w:rsidR="00C328F8" w:rsidRPr="00C328F8" w:rsidRDefault="001A0A5D" w:rsidP="00C328F8">
            <w:pPr>
              <w:rPr>
                <w:sz w:val="22"/>
              </w:rPr>
            </w:pPr>
            <w:r>
              <w:rPr>
                <w:sz w:val="22"/>
              </w:rPr>
              <w:t>Benutzer</w:t>
            </w:r>
          </w:p>
        </w:tc>
      </w:tr>
      <w:tr w:rsidR="00C328F8" w14:paraId="3C092918" w14:textId="77777777" w:rsidTr="00C328F8">
        <w:tc>
          <w:tcPr>
            <w:tcW w:w="2547" w:type="pct"/>
          </w:tcPr>
          <w:p w14:paraId="03F4F63F" w14:textId="34DC0E11" w:rsidR="00C328F8" w:rsidRPr="00C328F8" w:rsidRDefault="00C328F8" w:rsidP="00CD0BEE">
            <w:pPr>
              <w:rPr>
                <w:b/>
                <w:sz w:val="22"/>
              </w:rPr>
            </w:pPr>
            <w:r w:rsidRPr="00C328F8">
              <w:rPr>
                <w:b/>
                <w:sz w:val="22"/>
              </w:rPr>
              <w:t>Auslösendes Ereignis</w:t>
            </w:r>
            <w:r>
              <w:rPr>
                <w:b/>
                <w:sz w:val="22"/>
              </w:rPr>
              <w:t>:</w:t>
            </w:r>
          </w:p>
        </w:tc>
        <w:tc>
          <w:tcPr>
            <w:tcW w:w="2453" w:type="pct"/>
            <w:gridSpan w:val="2"/>
          </w:tcPr>
          <w:p w14:paraId="67978D00" w14:textId="11EDF276" w:rsidR="00C328F8" w:rsidRPr="00C328F8" w:rsidRDefault="001A0A5D" w:rsidP="00C328F8">
            <w:pPr>
              <w:rPr>
                <w:sz w:val="22"/>
              </w:rPr>
            </w:pPr>
            <w:r>
              <w:rPr>
                <w:sz w:val="22"/>
              </w:rPr>
              <w:t>Der Benutzer wählt einen im Dashboard angezeigten „</w:t>
            </w:r>
            <w:proofErr w:type="spellStart"/>
            <w:r>
              <w:rPr>
                <w:sz w:val="22"/>
              </w:rPr>
              <w:t>Worker</w:t>
            </w:r>
            <w:proofErr w:type="spellEnd"/>
            <w:r>
              <w:rPr>
                <w:sz w:val="22"/>
              </w:rPr>
              <w:t>“ mit Doppelklick aus</w:t>
            </w:r>
          </w:p>
        </w:tc>
      </w:tr>
      <w:tr w:rsidR="001A0A5D" w14:paraId="7F5DE942" w14:textId="77777777" w:rsidTr="001A0A5D">
        <w:trPr>
          <w:trHeight w:val="231"/>
        </w:trPr>
        <w:tc>
          <w:tcPr>
            <w:tcW w:w="2547" w:type="pct"/>
            <w:vMerge w:val="restart"/>
          </w:tcPr>
          <w:p w14:paraId="07D09E06" w14:textId="37F0284B" w:rsidR="001A0A5D" w:rsidRPr="00C328F8" w:rsidRDefault="001A0A5D" w:rsidP="00CD0BEE">
            <w:pPr>
              <w:rPr>
                <w:b/>
                <w:sz w:val="22"/>
              </w:rPr>
            </w:pPr>
            <w:r w:rsidRPr="00C328F8">
              <w:rPr>
                <w:b/>
                <w:sz w:val="22"/>
              </w:rPr>
              <w:t>Auszuführende Aktionen</w:t>
            </w:r>
            <w:r>
              <w:rPr>
                <w:b/>
                <w:sz w:val="22"/>
              </w:rPr>
              <w:t xml:space="preserve"> </w:t>
            </w:r>
            <w:r w:rsidRPr="00C328F8">
              <w:rPr>
                <w:b/>
                <w:sz w:val="22"/>
              </w:rPr>
              <w:t>(Erfolg)</w:t>
            </w:r>
            <w:r>
              <w:rPr>
                <w:b/>
                <w:sz w:val="22"/>
              </w:rPr>
              <w:t>:</w:t>
            </w:r>
          </w:p>
        </w:tc>
        <w:tc>
          <w:tcPr>
            <w:tcW w:w="268" w:type="pct"/>
            <w:vAlign w:val="center"/>
          </w:tcPr>
          <w:p w14:paraId="7FA55ED0" w14:textId="18FADE5C" w:rsidR="001A0A5D" w:rsidRPr="00C328F8" w:rsidRDefault="001A0A5D" w:rsidP="001A0A5D">
            <w:pPr>
              <w:rPr>
                <w:sz w:val="22"/>
              </w:rPr>
            </w:pPr>
            <w:r>
              <w:rPr>
                <w:sz w:val="22"/>
              </w:rPr>
              <w:t>1.</w:t>
            </w:r>
          </w:p>
        </w:tc>
        <w:tc>
          <w:tcPr>
            <w:tcW w:w="2185" w:type="pct"/>
          </w:tcPr>
          <w:p w14:paraId="694B0DD1" w14:textId="4DB718A5" w:rsidR="001A0A5D" w:rsidRPr="00C328F8" w:rsidRDefault="001A0A5D" w:rsidP="00C328F8">
            <w:pPr>
              <w:rPr>
                <w:sz w:val="22"/>
              </w:rPr>
            </w:pPr>
            <w:r>
              <w:rPr>
                <w:sz w:val="22"/>
              </w:rPr>
              <w:t xml:space="preserve">Die bereits vor definierten Parameter lesen und gegebenenfalls eine Fehlerkorrektur bei falsch Definition durchführen </w:t>
            </w:r>
          </w:p>
        </w:tc>
      </w:tr>
      <w:tr w:rsidR="001A0A5D" w14:paraId="1BB6ED36" w14:textId="77777777" w:rsidTr="001A0A5D">
        <w:trPr>
          <w:trHeight w:val="229"/>
        </w:trPr>
        <w:tc>
          <w:tcPr>
            <w:tcW w:w="2547" w:type="pct"/>
            <w:vMerge/>
          </w:tcPr>
          <w:p w14:paraId="36605F02" w14:textId="77777777" w:rsidR="001A0A5D" w:rsidRPr="00C328F8" w:rsidRDefault="001A0A5D" w:rsidP="00CD0BEE">
            <w:pPr>
              <w:rPr>
                <w:b/>
                <w:sz w:val="22"/>
              </w:rPr>
            </w:pPr>
          </w:p>
        </w:tc>
        <w:tc>
          <w:tcPr>
            <w:tcW w:w="268" w:type="pct"/>
            <w:vAlign w:val="center"/>
          </w:tcPr>
          <w:p w14:paraId="406F5C79" w14:textId="0817548D" w:rsidR="001A0A5D" w:rsidRPr="00C328F8" w:rsidRDefault="001A0A5D" w:rsidP="001A0A5D">
            <w:pPr>
              <w:rPr>
                <w:sz w:val="22"/>
              </w:rPr>
            </w:pPr>
            <w:r>
              <w:rPr>
                <w:sz w:val="22"/>
              </w:rPr>
              <w:t>2.</w:t>
            </w:r>
          </w:p>
        </w:tc>
        <w:tc>
          <w:tcPr>
            <w:tcW w:w="2185" w:type="pct"/>
          </w:tcPr>
          <w:p w14:paraId="2A29ABF7" w14:textId="6A0CF711" w:rsidR="001A0A5D" w:rsidRPr="00C328F8" w:rsidRDefault="001A0A5D" w:rsidP="00C328F8">
            <w:pPr>
              <w:rPr>
                <w:sz w:val="22"/>
              </w:rPr>
            </w:pPr>
            <w:r>
              <w:rPr>
                <w:sz w:val="22"/>
              </w:rPr>
              <w:t>Das anzeigen der Parameter über einen neuen Dialog mit der Möglichkeit diese zu bearbeiten</w:t>
            </w:r>
          </w:p>
        </w:tc>
      </w:tr>
      <w:tr w:rsidR="001A0A5D" w14:paraId="364C00E3" w14:textId="77777777" w:rsidTr="001A0A5D">
        <w:trPr>
          <w:trHeight w:val="229"/>
        </w:trPr>
        <w:tc>
          <w:tcPr>
            <w:tcW w:w="2547" w:type="pct"/>
            <w:vMerge/>
          </w:tcPr>
          <w:p w14:paraId="53B6F939" w14:textId="77777777" w:rsidR="001A0A5D" w:rsidRPr="00C328F8" w:rsidRDefault="001A0A5D" w:rsidP="00CD0BEE">
            <w:pPr>
              <w:rPr>
                <w:b/>
                <w:sz w:val="22"/>
              </w:rPr>
            </w:pPr>
          </w:p>
        </w:tc>
        <w:tc>
          <w:tcPr>
            <w:tcW w:w="268" w:type="pct"/>
            <w:vAlign w:val="center"/>
          </w:tcPr>
          <w:p w14:paraId="7AC1BF2B" w14:textId="42500D2F" w:rsidR="001A0A5D" w:rsidRPr="00C328F8" w:rsidRDefault="001A0A5D" w:rsidP="001A0A5D">
            <w:pPr>
              <w:rPr>
                <w:sz w:val="22"/>
              </w:rPr>
            </w:pPr>
            <w:r>
              <w:rPr>
                <w:sz w:val="22"/>
              </w:rPr>
              <w:t>3.</w:t>
            </w:r>
          </w:p>
        </w:tc>
        <w:tc>
          <w:tcPr>
            <w:tcW w:w="2185" w:type="pct"/>
          </w:tcPr>
          <w:p w14:paraId="2D83D9EC" w14:textId="4210A47F" w:rsidR="001A0A5D" w:rsidRPr="00C328F8" w:rsidRDefault="000B02EF" w:rsidP="00C328F8">
            <w:pPr>
              <w:rPr>
                <w:sz w:val="22"/>
              </w:rPr>
            </w:pPr>
            <w:r>
              <w:rPr>
                <w:sz w:val="22"/>
              </w:rPr>
              <w:t>Beim schließen des Parameter Dialogs eine Überprüfung der eingegebenen Daten sowie gegebenenfalls eine Reaktion, wenn benötigte Daten fehlen</w:t>
            </w:r>
          </w:p>
        </w:tc>
      </w:tr>
      <w:tr w:rsidR="000B02EF" w14:paraId="7B111440" w14:textId="77777777" w:rsidTr="000B02EF">
        <w:trPr>
          <w:trHeight w:val="564"/>
        </w:trPr>
        <w:tc>
          <w:tcPr>
            <w:tcW w:w="2547" w:type="pct"/>
            <w:vMerge w:val="restart"/>
          </w:tcPr>
          <w:p w14:paraId="31305F56" w14:textId="2A5B7793" w:rsidR="000B02EF" w:rsidRPr="00C328F8" w:rsidRDefault="000B02EF" w:rsidP="00C328F8">
            <w:pPr>
              <w:rPr>
                <w:b/>
                <w:sz w:val="22"/>
              </w:rPr>
            </w:pPr>
            <w:r w:rsidRPr="00C328F8">
              <w:rPr>
                <w:b/>
                <w:sz w:val="22"/>
              </w:rPr>
              <w:t>Auszuführende Aktionen</w:t>
            </w:r>
            <w:r>
              <w:rPr>
                <w:b/>
                <w:sz w:val="22"/>
              </w:rPr>
              <w:t xml:space="preserve"> </w:t>
            </w:r>
            <w:r w:rsidRPr="00C328F8">
              <w:rPr>
                <w:b/>
                <w:sz w:val="22"/>
              </w:rPr>
              <w:t>(Fehlschlag)</w:t>
            </w:r>
            <w:r>
              <w:rPr>
                <w:b/>
                <w:sz w:val="22"/>
              </w:rPr>
              <w:t>:</w:t>
            </w:r>
          </w:p>
        </w:tc>
        <w:tc>
          <w:tcPr>
            <w:tcW w:w="268" w:type="pct"/>
            <w:vAlign w:val="center"/>
          </w:tcPr>
          <w:p w14:paraId="076E7A35" w14:textId="77777777" w:rsidR="000B02EF" w:rsidRPr="00C328F8" w:rsidRDefault="000B02EF" w:rsidP="000B02EF">
            <w:pPr>
              <w:rPr>
                <w:sz w:val="22"/>
              </w:rPr>
            </w:pPr>
            <w:r>
              <w:rPr>
                <w:sz w:val="22"/>
              </w:rPr>
              <w:t>1.</w:t>
            </w:r>
          </w:p>
        </w:tc>
        <w:tc>
          <w:tcPr>
            <w:tcW w:w="2185" w:type="pct"/>
            <w:vAlign w:val="center"/>
          </w:tcPr>
          <w:p w14:paraId="27C63CA3" w14:textId="12BD68E9" w:rsidR="000B02EF" w:rsidRPr="00C328F8" w:rsidRDefault="000B02EF" w:rsidP="00C328F8">
            <w:pPr>
              <w:rPr>
                <w:sz w:val="22"/>
              </w:rPr>
            </w:pPr>
            <w:r>
              <w:rPr>
                <w:sz w:val="22"/>
              </w:rPr>
              <w:t>Das Öffnen einer Message Box mit dem abgefangenen Fehler</w:t>
            </w:r>
            <w:r>
              <w:rPr>
                <w:sz w:val="22"/>
              </w:rPr>
              <w:br/>
            </w:r>
            <w:r w:rsidRPr="000B02EF">
              <w:rPr>
                <w:i/>
                <w:sz w:val="22"/>
              </w:rPr>
              <w:t>(Dies ist immer der Fall für unvorhergesehene Fehler)</w:t>
            </w:r>
            <w:r>
              <w:rPr>
                <w:sz w:val="22"/>
              </w:rPr>
              <w:t xml:space="preserve"> </w:t>
            </w:r>
          </w:p>
        </w:tc>
      </w:tr>
      <w:tr w:rsidR="000B02EF" w14:paraId="48B2132C" w14:textId="77777777" w:rsidTr="000B02EF">
        <w:trPr>
          <w:trHeight w:val="563"/>
        </w:trPr>
        <w:tc>
          <w:tcPr>
            <w:tcW w:w="2547" w:type="pct"/>
            <w:vMerge/>
          </w:tcPr>
          <w:p w14:paraId="75EA3D28" w14:textId="77777777" w:rsidR="000B02EF" w:rsidRPr="00C328F8" w:rsidRDefault="000B02EF" w:rsidP="00C328F8">
            <w:pPr>
              <w:rPr>
                <w:b/>
                <w:sz w:val="22"/>
              </w:rPr>
            </w:pPr>
          </w:p>
        </w:tc>
        <w:tc>
          <w:tcPr>
            <w:tcW w:w="268" w:type="pct"/>
            <w:vAlign w:val="center"/>
          </w:tcPr>
          <w:p w14:paraId="012F6835" w14:textId="275B4B06" w:rsidR="000B02EF" w:rsidRDefault="000B02EF" w:rsidP="000B02EF">
            <w:pPr>
              <w:rPr>
                <w:sz w:val="22"/>
              </w:rPr>
            </w:pPr>
            <w:r>
              <w:rPr>
                <w:sz w:val="22"/>
              </w:rPr>
              <w:t>1.</w:t>
            </w:r>
          </w:p>
        </w:tc>
        <w:tc>
          <w:tcPr>
            <w:tcW w:w="2185" w:type="pct"/>
            <w:vAlign w:val="center"/>
          </w:tcPr>
          <w:p w14:paraId="363920F4" w14:textId="277F1846" w:rsidR="000B02EF" w:rsidRDefault="000B02EF" w:rsidP="000B02EF">
            <w:pPr>
              <w:rPr>
                <w:sz w:val="22"/>
              </w:rPr>
            </w:pPr>
            <w:r>
              <w:rPr>
                <w:sz w:val="22"/>
              </w:rPr>
              <w:t>Das erneute öffnen des Dialoges und eine Akustische Mitteilung an den Benutzer das eine der Eingaben nicht korrekt gewesen ist</w:t>
            </w:r>
            <w:r>
              <w:rPr>
                <w:sz w:val="22"/>
              </w:rPr>
              <w:br/>
            </w:r>
            <w:r w:rsidRPr="000B02EF">
              <w:rPr>
                <w:i/>
                <w:sz w:val="22"/>
              </w:rPr>
              <w:t>(Dies ist der Fall falls eine der getroffenen eingaben nicht dem vordefinierten Muster bzw. Typen entsprechen)</w:t>
            </w:r>
          </w:p>
        </w:tc>
      </w:tr>
      <w:tr w:rsidR="00C328F8" w14:paraId="64AF6F9D" w14:textId="77777777" w:rsidTr="00C328F8">
        <w:tc>
          <w:tcPr>
            <w:tcW w:w="2547" w:type="pct"/>
          </w:tcPr>
          <w:p w14:paraId="25BA4DDC" w14:textId="052FCDC7" w:rsidR="00C328F8" w:rsidRPr="00C328F8" w:rsidRDefault="00C328F8" w:rsidP="00C328F8">
            <w:pPr>
              <w:rPr>
                <w:b/>
                <w:sz w:val="22"/>
              </w:rPr>
            </w:pPr>
            <w:r w:rsidRPr="00C328F8">
              <w:rPr>
                <w:b/>
                <w:sz w:val="22"/>
              </w:rPr>
              <w:t>Erweiterungen</w:t>
            </w:r>
            <w:r>
              <w:rPr>
                <w:b/>
                <w:sz w:val="22"/>
              </w:rPr>
              <w:t>:</w:t>
            </w:r>
          </w:p>
        </w:tc>
        <w:tc>
          <w:tcPr>
            <w:tcW w:w="2453" w:type="pct"/>
            <w:gridSpan w:val="2"/>
          </w:tcPr>
          <w:p w14:paraId="7749C8F6" w14:textId="635A3776" w:rsidR="00C328F8" w:rsidRPr="00C328F8" w:rsidRDefault="000B02EF" w:rsidP="000B02EF">
            <w:pPr>
              <w:jc w:val="center"/>
              <w:rPr>
                <w:sz w:val="22"/>
              </w:rPr>
            </w:pPr>
            <w:r>
              <w:rPr>
                <w:sz w:val="22"/>
              </w:rPr>
              <w:t>--</w:t>
            </w:r>
          </w:p>
        </w:tc>
      </w:tr>
      <w:tr w:rsidR="00C328F8" w14:paraId="0564F053" w14:textId="77777777" w:rsidTr="00C328F8">
        <w:tc>
          <w:tcPr>
            <w:tcW w:w="2547" w:type="pct"/>
          </w:tcPr>
          <w:p w14:paraId="737FEFD2" w14:textId="0266FB7B" w:rsidR="00C328F8" w:rsidRPr="00C328F8" w:rsidRDefault="000B02EF" w:rsidP="00C328F8">
            <w:pPr>
              <w:rPr>
                <w:b/>
                <w:sz w:val="22"/>
              </w:rPr>
            </w:pPr>
            <w:r w:rsidRPr="000B02EF">
              <w:rPr>
                <w:b/>
                <w:sz w:val="22"/>
              </w:rPr>
              <w:t>Verweise</w:t>
            </w:r>
            <w:r>
              <w:rPr>
                <w:b/>
                <w:sz w:val="22"/>
              </w:rPr>
              <w:t>:</w:t>
            </w:r>
          </w:p>
        </w:tc>
        <w:tc>
          <w:tcPr>
            <w:tcW w:w="2453" w:type="pct"/>
            <w:gridSpan w:val="2"/>
          </w:tcPr>
          <w:p w14:paraId="0E203A30" w14:textId="0BA470EE" w:rsidR="00C328F8" w:rsidRPr="00C328F8" w:rsidRDefault="00227EBC" w:rsidP="00227EBC">
            <w:pPr>
              <w:rPr>
                <w:sz w:val="22"/>
              </w:rPr>
            </w:pPr>
            <w:r>
              <w:rPr>
                <w:sz w:val="22"/>
              </w:rPr>
              <w:t>Anforderung 1</w:t>
            </w:r>
          </w:p>
        </w:tc>
      </w:tr>
    </w:tbl>
    <w:p w14:paraId="532DA7B5" w14:textId="31154C3B" w:rsidR="00864541" w:rsidRDefault="00864541" w:rsidP="00CD0BEE">
      <w:pPr>
        <w:rPr>
          <w:sz w:val="22"/>
        </w:rPr>
      </w:pPr>
    </w:p>
    <w:p w14:paraId="191A530B" w14:textId="77777777" w:rsidR="00864541" w:rsidRDefault="00864541">
      <w:pPr>
        <w:rPr>
          <w:sz w:val="22"/>
        </w:rPr>
      </w:pPr>
      <w:r>
        <w:rPr>
          <w:sz w:val="22"/>
        </w:rPr>
        <w:br w:type="page"/>
      </w:r>
    </w:p>
    <w:tbl>
      <w:tblPr>
        <w:tblStyle w:val="Tabellenraster"/>
        <w:tblW w:w="5000" w:type="pct"/>
        <w:tblLook w:val="04A0" w:firstRow="1" w:lastRow="0" w:firstColumn="1" w:lastColumn="0" w:noHBand="0" w:noVBand="1"/>
      </w:tblPr>
      <w:tblGrid>
        <w:gridCol w:w="4614"/>
        <w:gridCol w:w="485"/>
        <w:gridCol w:w="3957"/>
      </w:tblGrid>
      <w:tr w:rsidR="00864541" w14:paraId="2D3824D4" w14:textId="77777777" w:rsidTr="006D6926">
        <w:tc>
          <w:tcPr>
            <w:tcW w:w="2547" w:type="pct"/>
          </w:tcPr>
          <w:p w14:paraId="3D53F407" w14:textId="77777777" w:rsidR="00864541" w:rsidRPr="00C328F8" w:rsidRDefault="00864541" w:rsidP="006D6926">
            <w:pPr>
              <w:rPr>
                <w:b/>
                <w:sz w:val="22"/>
              </w:rPr>
            </w:pPr>
            <w:r w:rsidRPr="00C328F8">
              <w:rPr>
                <w:b/>
                <w:sz w:val="22"/>
              </w:rPr>
              <w:lastRenderedPageBreak/>
              <w:t>Name des Anwendungsfalls:</w:t>
            </w:r>
          </w:p>
        </w:tc>
        <w:tc>
          <w:tcPr>
            <w:tcW w:w="2453" w:type="pct"/>
            <w:gridSpan w:val="2"/>
          </w:tcPr>
          <w:p w14:paraId="58C5897B" w14:textId="23169C1F" w:rsidR="00864541" w:rsidRDefault="00DB5049" w:rsidP="006D6926">
            <w:pPr>
              <w:rPr>
                <w:sz w:val="22"/>
              </w:rPr>
            </w:pPr>
            <w:r>
              <w:rPr>
                <w:sz w:val="22"/>
              </w:rPr>
              <w:t>Create</w:t>
            </w:r>
            <w:r w:rsidR="00864541">
              <w:rPr>
                <w:sz w:val="22"/>
              </w:rPr>
              <w:t xml:space="preserve"> </w:t>
            </w:r>
            <w:proofErr w:type="spellStart"/>
            <w:r w:rsidR="00864541">
              <w:rPr>
                <w:sz w:val="22"/>
              </w:rPr>
              <w:t>Worker</w:t>
            </w:r>
            <w:proofErr w:type="spellEnd"/>
          </w:p>
        </w:tc>
      </w:tr>
      <w:tr w:rsidR="00864541" w14:paraId="71FD9E46" w14:textId="77777777" w:rsidTr="006D6926">
        <w:tc>
          <w:tcPr>
            <w:tcW w:w="2547" w:type="pct"/>
          </w:tcPr>
          <w:p w14:paraId="5DE99721" w14:textId="77777777" w:rsidR="00864541" w:rsidRPr="00C328F8" w:rsidRDefault="00864541" w:rsidP="006D6926">
            <w:pPr>
              <w:rPr>
                <w:b/>
                <w:sz w:val="22"/>
              </w:rPr>
            </w:pPr>
            <w:r w:rsidRPr="00C328F8">
              <w:rPr>
                <w:b/>
                <w:sz w:val="22"/>
              </w:rPr>
              <w:t>Nummer:</w:t>
            </w:r>
          </w:p>
        </w:tc>
        <w:tc>
          <w:tcPr>
            <w:tcW w:w="2453" w:type="pct"/>
            <w:gridSpan w:val="2"/>
          </w:tcPr>
          <w:p w14:paraId="6557BD14" w14:textId="5FAFE879" w:rsidR="00864541" w:rsidRDefault="008C3F1A" w:rsidP="006D6926">
            <w:pPr>
              <w:rPr>
                <w:sz w:val="22"/>
              </w:rPr>
            </w:pPr>
            <w:r w:rsidRPr="008C3F1A">
              <w:rPr>
                <w:sz w:val="22"/>
              </w:rPr>
              <w:t xml:space="preserve">Anwendungsfall </w:t>
            </w:r>
            <w:r>
              <w:rPr>
                <w:sz w:val="22"/>
              </w:rPr>
              <w:t>2</w:t>
            </w:r>
          </w:p>
        </w:tc>
      </w:tr>
      <w:tr w:rsidR="00864541" w14:paraId="76226A1B" w14:textId="77777777" w:rsidTr="006D6926">
        <w:tc>
          <w:tcPr>
            <w:tcW w:w="2547" w:type="pct"/>
          </w:tcPr>
          <w:p w14:paraId="29ADE6DB" w14:textId="77777777" w:rsidR="00864541" w:rsidRPr="00C328F8" w:rsidRDefault="00864541" w:rsidP="006D6926">
            <w:pPr>
              <w:rPr>
                <w:b/>
                <w:sz w:val="22"/>
              </w:rPr>
            </w:pPr>
            <w:r w:rsidRPr="00C328F8">
              <w:rPr>
                <w:b/>
                <w:sz w:val="22"/>
              </w:rPr>
              <w:t>Ziel:</w:t>
            </w:r>
          </w:p>
        </w:tc>
        <w:tc>
          <w:tcPr>
            <w:tcW w:w="2453" w:type="pct"/>
            <w:gridSpan w:val="2"/>
          </w:tcPr>
          <w:p w14:paraId="0F7E2A1E" w14:textId="79598F62" w:rsidR="00864541" w:rsidRDefault="00864541" w:rsidP="006D6926">
            <w:pPr>
              <w:rPr>
                <w:sz w:val="22"/>
              </w:rPr>
            </w:pPr>
            <w:r>
              <w:rPr>
                <w:sz w:val="22"/>
              </w:rPr>
              <w:t>Eine</w:t>
            </w:r>
            <w:r w:rsidR="008C3F1A">
              <w:rPr>
                <w:sz w:val="22"/>
              </w:rPr>
              <w:t>n neuen „</w:t>
            </w:r>
            <w:proofErr w:type="spellStart"/>
            <w:r w:rsidR="008C3F1A">
              <w:rPr>
                <w:sz w:val="22"/>
              </w:rPr>
              <w:t>Worker</w:t>
            </w:r>
            <w:proofErr w:type="spellEnd"/>
            <w:r w:rsidR="008C3F1A">
              <w:rPr>
                <w:sz w:val="22"/>
              </w:rPr>
              <w:t xml:space="preserve">“ </w:t>
            </w:r>
            <w:r>
              <w:rPr>
                <w:sz w:val="22"/>
              </w:rPr>
              <w:t>über das Benutzerinterface</w:t>
            </w:r>
            <w:r w:rsidR="008C3F1A">
              <w:rPr>
                <w:sz w:val="22"/>
              </w:rPr>
              <w:t xml:space="preserve"> erstellen</w:t>
            </w:r>
          </w:p>
        </w:tc>
      </w:tr>
      <w:tr w:rsidR="00864541" w14:paraId="37107591" w14:textId="77777777" w:rsidTr="006D6926">
        <w:tc>
          <w:tcPr>
            <w:tcW w:w="2547" w:type="pct"/>
          </w:tcPr>
          <w:p w14:paraId="214D8A44" w14:textId="77777777" w:rsidR="00864541" w:rsidRPr="00C328F8" w:rsidRDefault="00864541" w:rsidP="006D6926">
            <w:pPr>
              <w:rPr>
                <w:b/>
                <w:sz w:val="22"/>
              </w:rPr>
            </w:pPr>
            <w:r w:rsidRPr="00C328F8">
              <w:rPr>
                <w:b/>
                <w:sz w:val="22"/>
              </w:rPr>
              <w:t>Geltungsbereich:</w:t>
            </w:r>
          </w:p>
        </w:tc>
        <w:tc>
          <w:tcPr>
            <w:tcW w:w="2453" w:type="pct"/>
            <w:gridSpan w:val="2"/>
          </w:tcPr>
          <w:p w14:paraId="36BE214E" w14:textId="77777777" w:rsidR="00864541" w:rsidRDefault="00864541" w:rsidP="006D6926">
            <w:pPr>
              <w:rPr>
                <w:sz w:val="22"/>
              </w:rPr>
            </w:pPr>
            <w:r>
              <w:rPr>
                <w:sz w:val="22"/>
              </w:rPr>
              <w:t xml:space="preserve">Die </w:t>
            </w:r>
            <w:r w:rsidRPr="00C328F8">
              <w:rPr>
                <w:sz w:val="22"/>
              </w:rPr>
              <w:t>Benutzeroberfläch</w:t>
            </w:r>
            <w:r>
              <w:rPr>
                <w:sz w:val="22"/>
              </w:rPr>
              <w:t>e</w:t>
            </w:r>
          </w:p>
        </w:tc>
      </w:tr>
      <w:tr w:rsidR="00864541" w14:paraId="522467D4" w14:textId="77777777" w:rsidTr="006D6926">
        <w:tc>
          <w:tcPr>
            <w:tcW w:w="2547" w:type="pct"/>
          </w:tcPr>
          <w:p w14:paraId="0D7B196A" w14:textId="77777777" w:rsidR="00864541" w:rsidRPr="00C328F8" w:rsidRDefault="00864541" w:rsidP="006D6926">
            <w:pPr>
              <w:rPr>
                <w:b/>
                <w:sz w:val="22"/>
              </w:rPr>
            </w:pPr>
            <w:r w:rsidRPr="00C328F8">
              <w:rPr>
                <w:b/>
                <w:sz w:val="22"/>
              </w:rPr>
              <w:t>Level:</w:t>
            </w:r>
          </w:p>
        </w:tc>
        <w:tc>
          <w:tcPr>
            <w:tcW w:w="2453" w:type="pct"/>
            <w:gridSpan w:val="2"/>
          </w:tcPr>
          <w:p w14:paraId="468AB3E6" w14:textId="77777777" w:rsidR="00864541" w:rsidRDefault="00864541" w:rsidP="006D6926">
            <w:pPr>
              <w:rPr>
                <w:sz w:val="22"/>
              </w:rPr>
            </w:pPr>
            <w:r w:rsidRPr="00C328F8">
              <w:rPr>
                <w:sz w:val="22"/>
              </w:rPr>
              <w:t>Hauptfunktionalität</w:t>
            </w:r>
          </w:p>
        </w:tc>
      </w:tr>
      <w:tr w:rsidR="00864541" w14:paraId="14996758" w14:textId="77777777" w:rsidTr="006D6926">
        <w:tc>
          <w:tcPr>
            <w:tcW w:w="2547" w:type="pct"/>
          </w:tcPr>
          <w:p w14:paraId="59B011B9" w14:textId="77777777" w:rsidR="00864541" w:rsidRPr="00C328F8" w:rsidRDefault="00864541" w:rsidP="006D6926">
            <w:pPr>
              <w:rPr>
                <w:b/>
                <w:sz w:val="22"/>
              </w:rPr>
            </w:pPr>
            <w:r w:rsidRPr="00C328F8">
              <w:rPr>
                <w:b/>
                <w:sz w:val="22"/>
              </w:rPr>
              <w:t>Kategorie:</w:t>
            </w:r>
          </w:p>
        </w:tc>
        <w:tc>
          <w:tcPr>
            <w:tcW w:w="2453" w:type="pct"/>
            <w:gridSpan w:val="2"/>
          </w:tcPr>
          <w:p w14:paraId="52A4BAA7" w14:textId="77777777" w:rsidR="00864541" w:rsidRDefault="00864541" w:rsidP="006D6926">
            <w:pPr>
              <w:rPr>
                <w:sz w:val="22"/>
              </w:rPr>
            </w:pPr>
            <w:r>
              <w:rPr>
                <w:sz w:val="22"/>
              </w:rPr>
              <w:t>Primär</w:t>
            </w:r>
          </w:p>
        </w:tc>
      </w:tr>
      <w:tr w:rsidR="00864541" w14:paraId="2C5D59EE" w14:textId="77777777" w:rsidTr="006D6926">
        <w:tc>
          <w:tcPr>
            <w:tcW w:w="2547" w:type="pct"/>
          </w:tcPr>
          <w:p w14:paraId="5C1E6A2B" w14:textId="77777777" w:rsidR="00864541" w:rsidRPr="00C328F8" w:rsidRDefault="00864541" w:rsidP="006D6926">
            <w:pPr>
              <w:rPr>
                <w:b/>
                <w:sz w:val="22"/>
              </w:rPr>
            </w:pPr>
            <w:r w:rsidRPr="00C328F8">
              <w:rPr>
                <w:b/>
                <w:sz w:val="22"/>
              </w:rPr>
              <w:t>Beteiligte Klassen/Objekte:</w:t>
            </w:r>
          </w:p>
        </w:tc>
        <w:tc>
          <w:tcPr>
            <w:tcW w:w="2453" w:type="pct"/>
            <w:gridSpan w:val="2"/>
          </w:tcPr>
          <w:p w14:paraId="15DBCD3D" w14:textId="77777777" w:rsidR="00864541" w:rsidRDefault="00864541" w:rsidP="006D6926">
            <w:pPr>
              <w:rPr>
                <w:sz w:val="22"/>
              </w:rPr>
            </w:pPr>
            <w:r w:rsidRPr="00C328F8">
              <w:rPr>
                <w:sz w:val="22"/>
              </w:rPr>
              <w:t>Benutzerinterface, Benutzer</w:t>
            </w:r>
          </w:p>
        </w:tc>
      </w:tr>
      <w:tr w:rsidR="00864541" w14:paraId="4E4EFFED" w14:textId="77777777" w:rsidTr="006D6926">
        <w:tc>
          <w:tcPr>
            <w:tcW w:w="2547" w:type="pct"/>
          </w:tcPr>
          <w:p w14:paraId="144FBEDA" w14:textId="77777777" w:rsidR="00864541" w:rsidRPr="00C328F8" w:rsidRDefault="00864541" w:rsidP="006D6926">
            <w:pPr>
              <w:rPr>
                <w:b/>
                <w:sz w:val="22"/>
              </w:rPr>
            </w:pPr>
            <w:r w:rsidRPr="00C328F8">
              <w:rPr>
                <w:b/>
                <w:sz w:val="22"/>
              </w:rPr>
              <w:t>Vorbedingung:</w:t>
            </w:r>
          </w:p>
        </w:tc>
        <w:tc>
          <w:tcPr>
            <w:tcW w:w="2453" w:type="pct"/>
            <w:gridSpan w:val="2"/>
          </w:tcPr>
          <w:p w14:paraId="52597E4C" w14:textId="77777777" w:rsidR="00864541" w:rsidRPr="00C328F8" w:rsidRDefault="00864541" w:rsidP="006D6926">
            <w:pPr>
              <w:rPr>
                <w:sz w:val="22"/>
              </w:rPr>
            </w:pPr>
            <w:r w:rsidRPr="00C328F8">
              <w:rPr>
                <w:sz w:val="22"/>
              </w:rPr>
              <w:t>Der Benutzer hat bereits das Benutzerinterface geöffnet</w:t>
            </w:r>
          </w:p>
        </w:tc>
      </w:tr>
      <w:tr w:rsidR="00864541" w14:paraId="39306B51" w14:textId="77777777" w:rsidTr="006D6926">
        <w:tc>
          <w:tcPr>
            <w:tcW w:w="2547" w:type="pct"/>
          </w:tcPr>
          <w:p w14:paraId="47BD0A87" w14:textId="77777777" w:rsidR="00864541" w:rsidRPr="00C328F8" w:rsidRDefault="00864541" w:rsidP="006D6926">
            <w:pPr>
              <w:rPr>
                <w:b/>
                <w:sz w:val="22"/>
              </w:rPr>
            </w:pPr>
            <w:r w:rsidRPr="00C328F8">
              <w:rPr>
                <w:b/>
                <w:sz w:val="22"/>
              </w:rPr>
              <w:t>Nachbedingung (Erfolg):</w:t>
            </w:r>
          </w:p>
        </w:tc>
        <w:tc>
          <w:tcPr>
            <w:tcW w:w="2453" w:type="pct"/>
            <w:gridSpan w:val="2"/>
          </w:tcPr>
          <w:p w14:paraId="3A49B84E" w14:textId="34D45F55" w:rsidR="00864541" w:rsidRPr="00C328F8" w:rsidRDefault="008C3F1A" w:rsidP="006D6926">
            <w:pPr>
              <w:rPr>
                <w:sz w:val="22"/>
              </w:rPr>
            </w:pPr>
            <w:r>
              <w:rPr>
                <w:sz w:val="22"/>
              </w:rPr>
              <w:t>Der neu erstellte „</w:t>
            </w:r>
            <w:proofErr w:type="spellStart"/>
            <w:r>
              <w:rPr>
                <w:sz w:val="22"/>
              </w:rPr>
              <w:t>Worker</w:t>
            </w:r>
            <w:proofErr w:type="spellEnd"/>
            <w:r>
              <w:rPr>
                <w:sz w:val="22"/>
              </w:rPr>
              <w:t>“ wird nach dem erstellen in den aktuellen geladenen Kontext mitaufgenommen</w:t>
            </w:r>
            <w:r w:rsidR="00864541" w:rsidRPr="00C328F8">
              <w:rPr>
                <w:sz w:val="22"/>
              </w:rPr>
              <w:t xml:space="preserve"> und beim Schließen der Oberfläche gespeichert</w:t>
            </w:r>
            <w:r>
              <w:rPr>
                <w:sz w:val="22"/>
              </w:rPr>
              <w:t>. Sollte der „</w:t>
            </w:r>
            <w:proofErr w:type="spellStart"/>
            <w:r>
              <w:rPr>
                <w:sz w:val="22"/>
              </w:rPr>
              <w:t>Worker</w:t>
            </w:r>
            <w:proofErr w:type="spellEnd"/>
            <w:r>
              <w:rPr>
                <w:sz w:val="22"/>
              </w:rPr>
              <w:t>“ weitere Eingabe werte verlangen wird der Benutzer dazu aufgerufen diese einzugeben, sollte das nicht der Fall sein wird der erstell Prozess abgebrochen</w:t>
            </w:r>
          </w:p>
        </w:tc>
      </w:tr>
      <w:tr w:rsidR="00864541" w14:paraId="5A478737" w14:textId="77777777" w:rsidTr="006D6926">
        <w:tc>
          <w:tcPr>
            <w:tcW w:w="2547" w:type="pct"/>
          </w:tcPr>
          <w:p w14:paraId="1191DA3F" w14:textId="77777777" w:rsidR="00864541" w:rsidRPr="00C328F8" w:rsidRDefault="00864541" w:rsidP="006D6926">
            <w:pPr>
              <w:rPr>
                <w:b/>
                <w:sz w:val="22"/>
              </w:rPr>
            </w:pPr>
            <w:r w:rsidRPr="00C328F8">
              <w:rPr>
                <w:b/>
                <w:sz w:val="22"/>
              </w:rPr>
              <w:t>Nachbedingung (Fehlschlag):</w:t>
            </w:r>
          </w:p>
        </w:tc>
        <w:tc>
          <w:tcPr>
            <w:tcW w:w="2453" w:type="pct"/>
            <w:gridSpan w:val="2"/>
          </w:tcPr>
          <w:p w14:paraId="236E51DE" w14:textId="4429E948" w:rsidR="00864541" w:rsidRPr="00C328F8" w:rsidRDefault="00864541" w:rsidP="006D6926">
            <w:pPr>
              <w:rPr>
                <w:sz w:val="22"/>
              </w:rPr>
            </w:pPr>
            <w:r w:rsidRPr="00C328F8">
              <w:rPr>
                <w:sz w:val="22"/>
              </w:rPr>
              <w:t xml:space="preserve">Der entstandene Fehler wird über eine Message Box </w:t>
            </w:r>
            <w:r>
              <w:rPr>
                <w:sz w:val="22"/>
              </w:rPr>
              <w:t>dem Benutzer angezeigt sollte dies Jedoch ein Vorheergesehener Fehler sein wird eine erneute Eingabe verlangt</w:t>
            </w:r>
          </w:p>
        </w:tc>
      </w:tr>
      <w:tr w:rsidR="00864541" w14:paraId="1695C17D" w14:textId="77777777" w:rsidTr="006D6926">
        <w:tc>
          <w:tcPr>
            <w:tcW w:w="2547" w:type="pct"/>
          </w:tcPr>
          <w:p w14:paraId="051B3375" w14:textId="77777777" w:rsidR="00864541" w:rsidRPr="00C328F8" w:rsidRDefault="00864541" w:rsidP="006D6926">
            <w:pPr>
              <w:rPr>
                <w:b/>
                <w:sz w:val="22"/>
              </w:rPr>
            </w:pPr>
            <w:r w:rsidRPr="00C328F8">
              <w:rPr>
                <w:b/>
                <w:sz w:val="22"/>
              </w:rPr>
              <w:t>Akteure</w:t>
            </w:r>
            <w:r>
              <w:rPr>
                <w:b/>
                <w:sz w:val="22"/>
              </w:rPr>
              <w:t>:</w:t>
            </w:r>
          </w:p>
        </w:tc>
        <w:tc>
          <w:tcPr>
            <w:tcW w:w="2453" w:type="pct"/>
            <w:gridSpan w:val="2"/>
          </w:tcPr>
          <w:p w14:paraId="7F91C73F" w14:textId="77777777" w:rsidR="00864541" w:rsidRPr="00C328F8" w:rsidRDefault="00864541" w:rsidP="006D6926">
            <w:pPr>
              <w:rPr>
                <w:sz w:val="22"/>
              </w:rPr>
            </w:pPr>
            <w:r>
              <w:rPr>
                <w:sz w:val="22"/>
              </w:rPr>
              <w:t>Benutzer</w:t>
            </w:r>
          </w:p>
        </w:tc>
      </w:tr>
      <w:tr w:rsidR="00864541" w14:paraId="38BDD88A" w14:textId="77777777" w:rsidTr="006D6926">
        <w:tc>
          <w:tcPr>
            <w:tcW w:w="2547" w:type="pct"/>
          </w:tcPr>
          <w:p w14:paraId="0A2C86CB" w14:textId="77777777" w:rsidR="00864541" w:rsidRPr="00C328F8" w:rsidRDefault="00864541" w:rsidP="006D6926">
            <w:pPr>
              <w:rPr>
                <w:b/>
                <w:sz w:val="22"/>
              </w:rPr>
            </w:pPr>
            <w:r w:rsidRPr="00C328F8">
              <w:rPr>
                <w:b/>
                <w:sz w:val="22"/>
              </w:rPr>
              <w:t>Auslösendes Ereignis</w:t>
            </w:r>
            <w:r>
              <w:rPr>
                <w:b/>
                <w:sz w:val="22"/>
              </w:rPr>
              <w:t>:</w:t>
            </w:r>
          </w:p>
        </w:tc>
        <w:tc>
          <w:tcPr>
            <w:tcW w:w="2453" w:type="pct"/>
            <w:gridSpan w:val="2"/>
          </w:tcPr>
          <w:p w14:paraId="693BDDEE" w14:textId="536EBCE5" w:rsidR="00864541" w:rsidRPr="00C328F8" w:rsidRDefault="00864541" w:rsidP="006D6926">
            <w:pPr>
              <w:rPr>
                <w:sz w:val="22"/>
              </w:rPr>
            </w:pPr>
            <w:r>
              <w:rPr>
                <w:sz w:val="22"/>
              </w:rPr>
              <w:t xml:space="preserve">Der Benutzer </w:t>
            </w:r>
            <w:r w:rsidR="008C3F1A">
              <w:rPr>
                <w:sz w:val="22"/>
              </w:rPr>
              <w:t xml:space="preserve">klickt im </w:t>
            </w:r>
            <w:r>
              <w:rPr>
                <w:sz w:val="22"/>
              </w:rPr>
              <w:t xml:space="preserve">Dashboard </w:t>
            </w:r>
            <w:r w:rsidR="008C3F1A">
              <w:rPr>
                <w:sz w:val="22"/>
              </w:rPr>
              <w:t>doppelt auf eine Leere Zeile</w:t>
            </w:r>
          </w:p>
        </w:tc>
      </w:tr>
      <w:tr w:rsidR="00864541" w14:paraId="3B4116E9" w14:textId="77777777" w:rsidTr="006D6926">
        <w:trPr>
          <w:trHeight w:val="231"/>
        </w:trPr>
        <w:tc>
          <w:tcPr>
            <w:tcW w:w="2547" w:type="pct"/>
            <w:vMerge w:val="restart"/>
          </w:tcPr>
          <w:p w14:paraId="6629013E" w14:textId="77777777" w:rsidR="00864541" w:rsidRPr="00C328F8" w:rsidRDefault="00864541" w:rsidP="006D6926">
            <w:pPr>
              <w:rPr>
                <w:b/>
                <w:sz w:val="22"/>
              </w:rPr>
            </w:pPr>
            <w:r w:rsidRPr="00C328F8">
              <w:rPr>
                <w:b/>
                <w:sz w:val="22"/>
              </w:rPr>
              <w:t>Auszuführende Aktionen</w:t>
            </w:r>
            <w:r>
              <w:rPr>
                <w:b/>
                <w:sz w:val="22"/>
              </w:rPr>
              <w:t xml:space="preserve"> </w:t>
            </w:r>
            <w:r w:rsidRPr="00C328F8">
              <w:rPr>
                <w:b/>
                <w:sz w:val="22"/>
              </w:rPr>
              <w:t>(Erfolg)</w:t>
            </w:r>
            <w:r>
              <w:rPr>
                <w:b/>
                <w:sz w:val="22"/>
              </w:rPr>
              <w:t>:</w:t>
            </w:r>
          </w:p>
        </w:tc>
        <w:tc>
          <w:tcPr>
            <w:tcW w:w="268" w:type="pct"/>
            <w:vAlign w:val="center"/>
          </w:tcPr>
          <w:p w14:paraId="4E21A2EE" w14:textId="77777777" w:rsidR="00864541" w:rsidRPr="00C328F8" w:rsidRDefault="00864541" w:rsidP="006D6926">
            <w:pPr>
              <w:rPr>
                <w:sz w:val="22"/>
              </w:rPr>
            </w:pPr>
            <w:r>
              <w:rPr>
                <w:sz w:val="22"/>
              </w:rPr>
              <w:t>1.</w:t>
            </w:r>
          </w:p>
        </w:tc>
        <w:tc>
          <w:tcPr>
            <w:tcW w:w="2185" w:type="pct"/>
          </w:tcPr>
          <w:p w14:paraId="7B746484" w14:textId="4FDA62F2" w:rsidR="00864541" w:rsidRPr="00C328F8" w:rsidRDefault="000D0D7F" w:rsidP="006D6926">
            <w:pPr>
              <w:rPr>
                <w:sz w:val="22"/>
              </w:rPr>
            </w:pPr>
            <w:r>
              <w:rPr>
                <w:sz w:val="22"/>
              </w:rPr>
              <w:t>Anzeigen eines Auswahl Dialogs zum wählen des „</w:t>
            </w:r>
            <w:proofErr w:type="spellStart"/>
            <w:r>
              <w:rPr>
                <w:sz w:val="22"/>
              </w:rPr>
              <w:t>Worker</w:t>
            </w:r>
            <w:proofErr w:type="spellEnd"/>
            <w:r>
              <w:rPr>
                <w:sz w:val="22"/>
              </w:rPr>
              <w:t>“ Typen</w:t>
            </w:r>
            <w:r w:rsidR="00864541">
              <w:rPr>
                <w:sz w:val="22"/>
              </w:rPr>
              <w:t xml:space="preserve"> </w:t>
            </w:r>
          </w:p>
        </w:tc>
      </w:tr>
      <w:tr w:rsidR="00864541" w14:paraId="3F21CFBA" w14:textId="77777777" w:rsidTr="006D6926">
        <w:trPr>
          <w:trHeight w:val="229"/>
        </w:trPr>
        <w:tc>
          <w:tcPr>
            <w:tcW w:w="2547" w:type="pct"/>
            <w:vMerge/>
          </w:tcPr>
          <w:p w14:paraId="4B18C555" w14:textId="77777777" w:rsidR="00864541" w:rsidRPr="00C328F8" w:rsidRDefault="00864541" w:rsidP="006D6926">
            <w:pPr>
              <w:rPr>
                <w:b/>
                <w:sz w:val="22"/>
              </w:rPr>
            </w:pPr>
          </w:p>
        </w:tc>
        <w:tc>
          <w:tcPr>
            <w:tcW w:w="268" w:type="pct"/>
            <w:vAlign w:val="center"/>
          </w:tcPr>
          <w:p w14:paraId="10571BCF" w14:textId="77777777" w:rsidR="00864541" w:rsidRPr="00C328F8" w:rsidRDefault="00864541" w:rsidP="006D6926">
            <w:pPr>
              <w:rPr>
                <w:sz w:val="22"/>
              </w:rPr>
            </w:pPr>
            <w:r>
              <w:rPr>
                <w:sz w:val="22"/>
              </w:rPr>
              <w:t>2.</w:t>
            </w:r>
          </w:p>
        </w:tc>
        <w:tc>
          <w:tcPr>
            <w:tcW w:w="2185" w:type="pct"/>
          </w:tcPr>
          <w:p w14:paraId="78D28413" w14:textId="7FB208ED" w:rsidR="00864541" w:rsidRPr="00C328F8" w:rsidRDefault="000D0D7F" w:rsidP="006D6926">
            <w:pPr>
              <w:rPr>
                <w:sz w:val="22"/>
              </w:rPr>
            </w:pPr>
            <w:r>
              <w:rPr>
                <w:sz w:val="22"/>
              </w:rPr>
              <w:t>Das instanziieren eines neuen „</w:t>
            </w:r>
            <w:proofErr w:type="spellStart"/>
            <w:r>
              <w:rPr>
                <w:sz w:val="22"/>
              </w:rPr>
              <w:t>Worker</w:t>
            </w:r>
            <w:proofErr w:type="spellEnd"/>
            <w:r>
              <w:rPr>
                <w:sz w:val="22"/>
              </w:rPr>
              <w:t>“ Objektes</w:t>
            </w:r>
          </w:p>
        </w:tc>
      </w:tr>
      <w:tr w:rsidR="00864541" w14:paraId="6BE8B122" w14:textId="77777777" w:rsidTr="006D6926">
        <w:trPr>
          <w:trHeight w:val="229"/>
        </w:trPr>
        <w:tc>
          <w:tcPr>
            <w:tcW w:w="2547" w:type="pct"/>
            <w:vMerge/>
          </w:tcPr>
          <w:p w14:paraId="0F2AF21B" w14:textId="77777777" w:rsidR="00864541" w:rsidRPr="00C328F8" w:rsidRDefault="00864541" w:rsidP="006D6926">
            <w:pPr>
              <w:rPr>
                <w:b/>
                <w:sz w:val="22"/>
              </w:rPr>
            </w:pPr>
          </w:p>
        </w:tc>
        <w:tc>
          <w:tcPr>
            <w:tcW w:w="268" w:type="pct"/>
            <w:vAlign w:val="center"/>
          </w:tcPr>
          <w:p w14:paraId="7D96BFFC" w14:textId="77777777" w:rsidR="00864541" w:rsidRPr="00C328F8" w:rsidRDefault="00864541" w:rsidP="006D6926">
            <w:pPr>
              <w:rPr>
                <w:sz w:val="22"/>
              </w:rPr>
            </w:pPr>
            <w:r>
              <w:rPr>
                <w:sz w:val="22"/>
              </w:rPr>
              <w:t>3.</w:t>
            </w:r>
          </w:p>
        </w:tc>
        <w:tc>
          <w:tcPr>
            <w:tcW w:w="2185" w:type="pct"/>
          </w:tcPr>
          <w:p w14:paraId="1B502002" w14:textId="2563DA48" w:rsidR="00864541" w:rsidRPr="00C328F8" w:rsidRDefault="000D0D7F" w:rsidP="006D6926">
            <w:pPr>
              <w:rPr>
                <w:sz w:val="22"/>
              </w:rPr>
            </w:pPr>
            <w:r>
              <w:rPr>
                <w:sz w:val="22"/>
              </w:rPr>
              <w:t>Bei weiteren benötigten Parametern soll das Parameter Fenster geöffnet werden, sollten diese eingaben fehlerbehaftet sein wird der Vorgang abgebrochen</w:t>
            </w:r>
          </w:p>
        </w:tc>
      </w:tr>
      <w:tr w:rsidR="00864541" w14:paraId="2C32268C" w14:textId="77777777" w:rsidTr="006D6926">
        <w:trPr>
          <w:trHeight w:val="564"/>
        </w:trPr>
        <w:tc>
          <w:tcPr>
            <w:tcW w:w="2547" w:type="pct"/>
            <w:vMerge w:val="restart"/>
          </w:tcPr>
          <w:p w14:paraId="58E05F55" w14:textId="77777777" w:rsidR="00864541" w:rsidRPr="00C328F8" w:rsidRDefault="00864541" w:rsidP="006D6926">
            <w:pPr>
              <w:rPr>
                <w:b/>
                <w:sz w:val="22"/>
              </w:rPr>
            </w:pPr>
            <w:r w:rsidRPr="00C328F8">
              <w:rPr>
                <w:b/>
                <w:sz w:val="22"/>
              </w:rPr>
              <w:t>Auszuführende Aktionen</w:t>
            </w:r>
            <w:r>
              <w:rPr>
                <w:b/>
                <w:sz w:val="22"/>
              </w:rPr>
              <w:t xml:space="preserve"> </w:t>
            </w:r>
            <w:r w:rsidRPr="00C328F8">
              <w:rPr>
                <w:b/>
                <w:sz w:val="22"/>
              </w:rPr>
              <w:t>(Fehlschlag)</w:t>
            </w:r>
            <w:r>
              <w:rPr>
                <w:b/>
                <w:sz w:val="22"/>
              </w:rPr>
              <w:t>:</w:t>
            </w:r>
          </w:p>
        </w:tc>
        <w:tc>
          <w:tcPr>
            <w:tcW w:w="268" w:type="pct"/>
            <w:vAlign w:val="center"/>
          </w:tcPr>
          <w:p w14:paraId="32B634FE" w14:textId="77777777" w:rsidR="00864541" w:rsidRPr="00C328F8" w:rsidRDefault="00864541" w:rsidP="006D6926">
            <w:pPr>
              <w:rPr>
                <w:sz w:val="22"/>
              </w:rPr>
            </w:pPr>
            <w:r>
              <w:rPr>
                <w:sz w:val="22"/>
              </w:rPr>
              <w:t>1.</w:t>
            </w:r>
          </w:p>
        </w:tc>
        <w:tc>
          <w:tcPr>
            <w:tcW w:w="2185" w:type="pct"/>
            <w:vAlign w:val="center"/>
          </w:tcPr>
          <w:p w14:paraId="131BCA72" w14:textId="77777777" w:rsidR="00864541" w:rsidRPr="00C328F8" w:rsidRDefault="00864541" w:rsidP="006D6926">
            <w:pPr>
              <w:rPr>
                <w:sz w:val="22"/>
              </w:rPr>
            </w:pPr>
            <w:r>
              <w:rPr>
                <w:sz w:val="22"/>
              </w:rPr>
              <w:t>Das Öffnen einer Message Box mit dem abgefangenen Fehler</w:t>
            </w:r>
            <w:r>
              <w:rPr>
                <w:sz w:val="22"/>
              </w:rPr>
              <w:br/>
            </w:r>
            <w:r w:rsidRPr="000B02EF">
              <w:rPr>
                <w:i/>
                <w:sz w:val="22"/>
              </w:rPr>
              <w:t>(Dies ist immer der Fall für unvorhergesehene Fehler)</w:t>
            </w:r>
            <w:r>
              <w:rPr>
                <w:sz w:val="22"/>
              </w:rPr>
              <w:t xml:space="preserve"> </w:t>
            </w:r>
          </w:p>
        </w:tc>
      </w:tr>
      <w:tr w:rsidR="00864541" w14:paraId="129A4371" w14:textId="77777777" w:rsidTr="006D6926">
        <w:trPr>
          <w:trHeight w:val="563"/>
        </w:trPr>
        <w:tc>
          <w:tcPr>
            <w:tcW w:w="2547" w:type="pct"/>
            <w:vMerge/>
          </w:tcPr>
          <w:p w14:paraId="1AFD8601" w14:textId="77777777" w:rsidR="00864541" w:rsidRPr="00C328F8" w:rsidRDefault="00864541" w:rsidP="006D6926">
            <w:pPr>
              <w:rPr>
                <w:b/>
                <w:sz w:val="22"/>
              </w:rPr>
            </w:pPr>
          </w:p>
        </w:tc>
        <w:tc>
          <w:tcPr>
            <w:tcW w:w="268" w:type="pct"/>
            <w:vAlign w:val="center"/>
          </w:tcPr>
          <w:p w14:paraId="0B0A903C" w14:textId="77777777" w:rsidR="00864541" w:rsidRDefault="00864541" w:rsidP="006D6926">
            <w:pPr>
              <w:rPr>
                <w:sz w:val="22"/>
              </w:rPr>
            </w:pPr>
            <w:r>
              <w:rPr>
                <w:sz w:val="22"/>
              </w:rPr>
              <w:t>1.</w:t>
            </w:r>
          </w:p>
        </w:tc>
        <w:tc>
          <w:tcPr>
            <w:tcW w:w="2185" w:type="pct"/>
            <w:vAlign w:val="center"/>
          </w:tcPr>
          <w:p w14:paraId="2F4C064B" w14:textId="25884393" w:rsidR="00864541" w:rsidRDefault="00864541" w:rsidP="006D6926">
            <w:pPr>
              <w:rPr>
                <w:sz w:val="22"/>
              </w:rPr>
            </w:pPr>
            <w:r>
              <w:rPr>
                <w:sz w:val="22"/>
              </w:rPr>
              <w:t xml:space="preserve">Das </w:t>
            </w:r>
            <w:r w:rsidR="000D0D7F">
              <w:rPr>
                <w:sz w:val="22"/>
              </w:rPr>
              <w:t>abbrechen des Vorgangs bei einer Fehlerhaften Konfiguration</w:t>
            </w:r>
            <w:r>
              <w:rPr>
                <w:sz w:val="22"/>
              </w:rPr>
              <w:br/>
            </w:r>
            <w:r w:rsidRPr="000B02EF">
              <w:rPr>
                <w:i/>
                <w:sz w:val="22"/>
              </w:rPr>
              <w:t>(Dies ist der Fall falls eine der getroffenen eingaben nicht dem vordefinierten Muster bzw. Typen entsprechen)</w:t>
            </w:r>
          </w:p>
        </w:tc>
      </w:tr>
      <w:tr w:rsidR="00864541" w14:paraId="69BCE091" w14:textId="77777777" w:rsidTr="006D6926">
        <w:tc>
          <w:tcPr>
            <w:tcW w:w="2547" w:type="pct"/>
          </w:tcPr>
          <w:p w14:paraId="4319F182" w14:textId="77777777" w:rsidR="00864541" w:rsidRPr="00C328F8" w:rsidRDefault="00864541" w:rsidP="006D6926">
            <w:pPr>
              <w:rPr>
                <w:b/>
                <w:sz w:val="22"/>
              </w:rPr>
            </w:pPr>
            <w:r w:rsidRPr="00C328F8">
              <w:rPr>
                <w:b/>
                <w:sz w:val="22"/>
              </w:rPr>
              <w:t>Erweiterungen</w:t>
            </w:r>
            <w:r>
              <w:rPr>
                <w:b/>
                <w:sz w:val="22"/>
              </w:rPr>
              <w:t>:</w:t>
            </w:r>
          </w:p>
        </w:tc>
        <w:tc>
          <w:tcPr>
            <w:tcW w:w="2453" w:type="pct"/>
            <w:gridSpan w:val="2"/>
          </w:tcPr>
          <w:p w14:paraId="5552EF8D" w14:textId="77777777" w:rsidR="00864541" w:rsidRPr="00C328F8" w:rsidRDefault="00864541" w:rsidP="006D6926">
            <w:pPr>
              <w:jc w:val="center"/>
              <w:rPr>
                <w:sz w:val="22"/>
              </w:rPr>
            </w:pPr>
            <w:r>
              <w:rPr>
                <w:sz w:val="22"/>
              </w:rPr>
              <w:t>--</w:t>
            </w:r>
          </w:p>
        </w:tc>
      </w:tr>
      <w:tr w:rsidR="00864541" w14:paraId="2DAB23FF" w14:textId="77777777" w:rsidTr="006D6926">
        <w:tc>
          <w:tcPr>
            <w:tcW w:w="2547" w:type="pct"/>
          </w:tcPr>
          <w:p w14:paraId="0E000D8B" w14:textId="77777777" w:rsidR="00864541" w:rsidRPr="00C328F8" w:rsidRDefault="00864541" w:rsidP="006D6926">
            <w:pPr>
              <w:rPr>
                <w:b/>
                <w:sz w:val="22"/>
              </w:rPr>
            </w:pPr>
            <w:r w:rsidRPr="000B02EF">
              <w:rPr>
                <w:b/>
                <w:sz w:val="22"/>
              </w:rPr>
              <w:t>Verweise</w:t>
            </w:r>
            <w:r>
              <w:rPr>
                <w:b/>
                <w:sz w:val="22"/>
              </w:rPr>
              <w:t>:</w:t>
            </w:r>
          </w:p>
        </w:tc>
        <w:tc>
          <w:tcPr>
            <w:tcW w:w="2453" w:type="pct"/>
            <w:gridSpan w:val="2"/>
          </w:tcPr>
          <w:p w14:paraId="3314526E" w14:textId="1FCFECDE" w:rsidR="00864541" w:rsidRPr="00C328F8" w:rsidRDefault="000D0D7F" w:rsidP="006D6926">
            <w:pPr>
              <w:rPr>
                <w:sz w:val="22"/>
              </w:rPr>
            </w:pPr>
            <w:r>
              <w:rPr>
                <w:sz w:val="22"/>
              </w:rPr>
              <w:t>Konfigurationsvorgang siehe Anwendungsfall 1</w:t>
            </w:r>
            <w:r w:rsidR="00227EBC">
              <w:rPr>
                <w:sz w:val="22"/>
              </w:rPr>
              <w:br/>
              <w:t>Anforderung 1</w:t>
            </w:r>
          </w:p>
        </w:tc>
      </w:tr>
    </w:tbl>
    <w:p w14:paraId="57E8275F" w14:textId="05B3B58E" w:rsidR="000D0D7F" w:rsidRDefault="000D0D7F">
      <w:pPr>
        <w:rPr>
          <w:rFonts w:asciiTheme="majorHAnsi" w:eastAsiaTheme="majorEastAsia" w:hAnsiTheme="majorHAnsi" w:cstheme="majorBidi"/>
          <w:color w:val="2F5496" w:themeColor="accent1" w:themeShade="BF"/>
          <w:sz w:val="26"/>
          <w:szCs w:val="26"/>
        </w:rPr>
      </w:pPr>
    </w:p>
    <w:p w14:paraId="0364E72A" w14:textId="77777777" w:rsidR="000D0D7F" w:rsidRDefault="000D0D7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tbl>
      <w:tblPr>
        <w:tblStyle w:val="Tabellenraster"/>
        <w:tblW w:w="5000" w:type="pct"/>
        <w:tblLook w:val="04A0" w:firstRow="1" w:lastRow="0" w:firstColumn="1" w:lastColumn="0" w:noHBand="0" w:noVBand="1"/>
      </w:tblPr>
      <w:tblGrid>
        <w:gridCol w:w="4614"/>
        <w:gridCol w:w="485"/>
        <w:gridCol w:w="3957"/>
      </w:tblGrid>
      <w:tr w:rsidR="000D0D7F" w14:paraId="63F3C3F1" w14:textId="77777777" w:rsidTr="006D6926">
        <w:tc>
          <w:tcPr>
            <w:tcW w:w="2547" w:type="pct"/>
          </w:tcPr>
          <w:p w14:paraId="5104D79A" w14:textId="77777777" w:rsidR="000D0D7F" w:rsidRPr="00C328F8" w:rsidRDefault="000D0D7F" w:rsidP="006D6926">
            <w:pPr>
              <w:rPr>
                <w:b/>
                <w:sz w:val="22"/>
              </w:rPr>
            </w:pPr>
            <w:r w:rsidRPr="00C328F8">
              <w:rPr>
                <w:b/>
                <w:sz w:val="22"/>
              </w:rPr>
              <w:lastRenderedPageBreak/>
              <w:t>Name des Anwendungsfalls:</w:t>
            </w:r>
          </w:p>
        </w:tc>
        <w:tc>
          <w:tcPr>
            <w:tcW w:w="2453" w:type="pct"/>
            <w:gridSpan w:val="2"/>
          </w:tcPr>
          <w:p w14:paraId="41D00244" w14:textId="5AFC8D44" w:rsidR="000D0D7F" w:rsidRDefault="000D0D7F" w:rsidP="006D6926">
            <w:pPr>
              <w:rPr>
                <w:sz w:val="22"/>
              </w:rPr>
            </w:pPr>
            <w:r>
              <w:rPr>
                <w:sz w:val="22"/>
              </w:rPr>
              <w:t xml:space="preserve">Load </w:t>
            </w:r>
            <w:proofErr w:type="spellStart"/>
            <w:r>
              <w:rPr>
                <w:sz w:val="22"/>
              </w:rPr>
              <w:t>Worker</w:t>
            </w:r>
            <w:proofErr w:type="spellEnd"/>
          </w:p>
        </w:tc>
      </w:tr>
      <w:tr w:rsidR="000D0D7F" w14:paraId="23AB28B2" w14:textId="77777777" w:rsidTr="006D6926">
        <w:tc>
          <w:tcPr>
            <w:tcW w:w="2547" w:type="pct"/>
          </w:tcPr>
          <w:p w14:paraId="19B0DB35" w14:textId="77777777" w:rsidR="000D0D7F" w:rsidRPr="00C328F8" w:rsidRDefault="000D0D7F" w:rsidP="006D6926">
            <w:pPr>
              <w:rPr>
                <w:b/>
                <w:sz w:val="22"/>
              </w:rPr>
            </w:pPr>
            <w:r w:rsidRPr="00C328F8">
              <w:rPr>
                <w:b/>
                <w:sz w:val="22"/>
              </w:rPr>
              <w:t>Nummer:</w:t>
            </w:r>
          </w:p>
        </w:tc>
        <w:tc>
          <w:tcPr>
            <w:tcW w:w="2453" w:type="pct"/>
            <w:gridSpan w:val="2"/>
          </w:tcPr>
          <w:p w14:paraId="30D62DE3" w14:textId="0279A365" w:rsidR="000D0D7F" w:rsidRDefault="000D0D7F" w:rsidP="006D6926">
            <w:pPr>
              <w:rPr>
                <w:sz w:val="22"/>
              </w:rPr>
            </w:pPr>
            <w:r w:rsidRPr="008C3F1A">
              <w:rPr>
                <w:sz w:val="22"/>
              </w:rPr>
              <w:t xml:space="preserve">Anwendungsfall </w:t>
            </w:r>
            <w:r>
              <w:rPr>
                <w:sz w:val="22"/>
              </w:rPr>
              <w:t>3</w:t>
            </w:r>
          </w:p>
        </w:tc>
      </w:tr>
      <w:tr w:rsidR="000D0D7F" w14:paraId="05E328BD" w14:textId="77777777" w:rsidTr="006D6926">
        <w:tc>
          <w:tcPr>
            <w:tcW w:w="2547" w:type="pct"/>
          </w:tcPr>
          <w:p w14:paraId="7844F639" w14:textId="77777777" w:rsidR="000D0D7F" w:rsidRPr="00C328F8" w:rsidRDefault="000D0D7F" w:rsidP="006D6926">
            <w:pPr>
              <w:rPr>
                <w:b/>
                <w:sz w:val="22"/>
              </w:rPr>
            </w:pPr>
            <w:r w:rsidRPr="00C328F8">
              <w:rPr>
                <w:b/>
                <w:sz w:val="22"/>
              </w:rPr>
              <w:t>Ziel:</w:t>
            </w:r>
          </w:p>
        </w:tc>
        <w:tc>
          <w:tcPr>
            <w:tcW w:w="2453" w:type="pct"/>
            <w:gridSpan w:val="2"/>
          </w:tcPr>
          <w:p w14:paraId="08A6E671" w14:textId="7FE38787" w:rsidR="000D0D7F" w:rsidRDefault="000D0D7F" w:rsidP="006D6926">
            <w:pPr>
              <w:rPr>
                <w:sz w:val="22"/>
              </w:rPr>
            </w:pPr>
            <w:r>
              <w:rPr>
                <w:sz w:val="22"/>
              </w:rPr>
              <w:t>Das Laden einer Konfigurationsdatei, welche die von Benutzer erstellten „</w:t>
            </w:r>
            <w:proofErr w:type="spellStart"/>
            <w:r>
              <w:rPr>
                <w:sz w:val="22"/>
              </w:rPr>
              <w:t>Worker</w:t>
            </w:r>
            <w:proofErr w:type="spellEnd"/>
            <w:r>
              <w:rPr>
                <w:sz w:val="22"/>
              </w:rPr>
              <w:t xml:space="preserve">“ beinhaltet. </w:t>
            </w:r>
          </w:p>
        </w:tc>
      </w:tr>
      <w:tr w:rsidR="000D0D7F" w14:paraId="6DCB1139" w14:textId="77777777" w:rsidTr="006D6926">
        <w:tc>
          <w:tcPr>
            <w:tcW w:w="2547" w:type="pct"/>
          </w:tcPr>
          <w:p w14:paraId="769E8A29" w14:textId="77777777" w:rsidR="000D0D7F" w:rsidRPr="00C328F8" w:rsidRDefault="000D0D7F" w:rsidP="006D6926">
            <w:pPr>
              <w:rPr>
                <w:b/>
                <w:sz w:val="22"/>
              </w:rPr>
            </w:pPr>
            <w:r w:rsidRPr="00C328F8">
              <w:rPr>
                <w:b/>
                <w:sz w:val="22"/>
              </w:rPr>
              <w:t>Geltungsbereich:</w:t>
            </w:r>
          </w:p>
        </w:tc>
        <w:tc>
          <w:tcPr>
            <w:tcW w:w="2453" w:type="pct"/>
            <w:gridSpan w:val="2"/>
          </w:tcPr>
          <w:p w14:paraId="3B274D3E" w14:textId="622D08EF" w:rsidR="000D0D7F" w:rsidRDefault="000D0D7F" w:rsidP="006D6926">
            <w:pPr>
              <w:rPr>
                <w:sz w:val="22"/>
              </w:rPr>
            </w:pPr>
            <w:r>
              <w:rPr>
                <w:sz w:val="22"/>
              </w:rPr>
              <w:t>Der Service</w:t>
            </w:r>
          </w:p>
        </w:tc>
      </w:tr>
      <w:tr w:rsidR="000D0D7F" w14:paraId="2371B592" w14:textId="77777777" w:rsidTr="006D6926">
        <w:tc>
          <w:tcPr>
            <w:tcW w:w="2547" w:type="pct"/>
          </w:tcPr>
          <w:p w14:paraId="22609F69" w14:textId="77777777" w:rsidR="000D0D7F" w:rsidRPr="00C328F8" w:rsidRDefault="000D0D7F" w:rsidP="006D6926">
            <w:pPr>
              <w:rPr>
                <w:b/>
                <w:sz w:val="22"/>
              </w:rPr>
            </w:pPr>
            <w:r w:rsidRPr="00C328F8">
              <w:rPr>
                <w:b/>
                <w:sz w:val="22"/>
              </w:rPr>
              <w:t>Level:</w:t>
            </w:r>
          </w:p>
        </w:tc>
        <w:tc>
          <w:tcPr>
            <w:tcW w:w="2453" w:type="pct"/>
            <w:gridSpan w:val="2"/>
          </w:tcPr>
          <w:p w14:paraId="6FD0419A" w14:textId="77777777" w:rsidR="000D0D7F" w:rsidRDefault="000D0D7F" w:rsidP="006D6926">
            <w:pPr>
              <w:rPr>
                <w:sz w:val="22"/>
              </w:rPr>
            </w:pPr>
            <w:r w:rsidRPr="00C328F8">
              <w:rPr>
                <w:sz w:val="22"/>
              </w:rPr>
              <w:t>Hauptfunktionalität</w:t>
            </w:r>
          </w:p>
        </w:tc>
      </w:tr>
      <w:tr w:rsidR="000D0D7F" w14:paraId="4340B116" w14:textId="77777777" w:rsidTr="006D6926">
        <w:tc>
          <w:tcPr>
            <w:tcW w:w="2547" w:type="pct"/>
          </w:tcPr>
          <w:p w14:paraId="5C4F68FF" w14:textId="77777777" w:rsidR="000D0D7F" w:rsidRPr="00C328F8" w:rsidRDefault="000D0D7F" w:rsidP="006D6926">
            <w:pPr>
              <w:rPr>
                <w:b/>
                <w:sz w:val="22"/>
              </w:rPr>
            </w:pPr>
            <w:r w:rsidRPr="00C328F8">
              <w:rPr>
                <w:b/>
                <w:sz w:val="22"/>
              </w:rPr>
              <w:t>Kategorie:</w:t>
            </w:r>
          </w:p>
        </w:tc>
        <w:tc>
          <w:tcPr>
            <w:tcW w:w="2453" w:type="pct"/>
            <w:gridSpan w:val="2"/>
          </w:tcPr>
          <w:p w14:paraId="6D7BD8FF" w14:textId="77777777" w:rsidR="000D0D7F" w:rsidRDefault="000D0D7F" w:rsidP="006D6926">
            <w:pPr>
              <w:rPr>
                <w:sz w:val="22"/>
              </w:rPr>
            </w:pPr>
            <w:r>
              <w:rPr>
                <w:sz w:val="22"/>
              </w:rPr>
              <w:t>Primär</w:t>
            </w:r>
          </w:p>
        </w:tc>
      </w:tr>
      <w:tr w:rsidR="000D0D7F" w14:paraId="2F756DC6" w14:textId="77777777" w:rsidTr="006D6926">
        <w:tc>
          <w:tcPr>
            <w:tcW w:w="2547" w:type="pct"/>
          </w:tcPr>
          <w:p w14:paraId="23D67BF9" w14:textId="77777777" w:rsidR="000D0D7F" w:rsidRPr="00C328F8" w:rsidRDefault="000D0D7F" w:rsidP="006D6926">
            <w:pPr>
              <w:rPr>
                <w:b/>
                <w:sz w:val="22"/>
              </w:rPr>
            </w:pPr>
            <w:r w:rsidRPr="00C328F8">
              <w:rPr>
                <w:b/>
                <w:sz w:val="22"/>
              </w:rPr>
              <w:t>Beteiligte Klassen/Objekte:</w:t>
            </w:r>
          </w:p>
        </w:tc>
        <w:tc>
          <w:tcPr>
            <w:tcW w:w="2453" w:type="pct"/>
            <w:gridSpan w:val="2"/>
          </w:tcPr>
          <w:p w14:paraId="765ED745" w14:textId="2694452F" w:rsidR="000D0D7F" w:rsidRDefault="000D0D7F" w:rsidP="006D6926">
            <w:pPr>
              <w:rPr>
                <w:sz w:val="22"/>
              </w:rPr>
            </w:pPr>
            <w:r>
              <w:rPr>
                <w:sz w:val="22"/>
              </w:rPr>
              <w:t>Betriebssystem</w:t>
            </w:r>
          </w:p>
        </w:tc>
      </w:tr>
      <w:tr w:rsidR="000D0D7F" w14:paraId="1800FCAD" w14:textId="77777777" w:rsidTr="006D6926">
        <w:tc>
          <w:tcPr>
            <w:tcW w:w="2547" w:type="pct"/>
          </w:tcPr>
          <w:p w14:paraId="47011A93" w14:textId="77777777" w:rsidR="000D0D7F" w:rsidRPr="00C328F8" w:rsidRDefault="000D0D7F" w:rsidP="006D6926">
            <w:pPr>
              <w:rPr>
                <w:b/>
                <w:sz w:val="22"/>
              </w:rPr>
            </w:pPr>
            <w:r w:rsidRPr="00C328F8">
              <w:rPr>
                <w:b/>
                <w:sz w:val="22"/>
              </w:rPr>
              <w:t>Vorbedingung:</w:t>
            </w:r>
          </w:p>
        </w:tc>
        <w:tc>
          <w:tcPr>
            <w:tcW w:w="2453" w:type="pct"/>
            <w:gridSpan w:val="2"/>
          </w:tcPr>
          <w:p w14:paraId="1065447C" w14:textId="665DB8CA" w:rsidR="000D0D7F" w:rsidRPr="00C328F8" w:rsidRDefault="000D0D7F" w:rsidP="006D6926">
            <w:pPr>
              <w:rPr>
                <w:sz w:val="22"/>
              </w:rPr>
            </w:pPr>
            <w:r w:rsidRPr="00C328F8">
              <w:rPr>
                <w:sz w:val="22"/>
              </w:rPr>
              <w:t xml:space="preserve">Der Benutzer hat bereits </w:t>
            </w:r>
            <w:r>
              <w:rPr>
                <w:sz w:val="22"/>
              </w:rPr>
              <w:t xml:space="preserve">über </w:t>
            </w:r>
            <w:r w:rsidRPr="00C328F8">
              <w:rPr>
                <w:sz w:val="22"/>
              </w:rPr>
              <w:t xml:space="preserve">Benutzerinterface </w:t>
            </w:r>
            <w:r>
              <w:rPr>
                <w:sz w:val="22"/>
              </w:rPr>
              <w:t>„</w:t>
            </w:r>
            <w:proofErr w:type="spellStart"/>
            <w:r>
              <w:rPr>
                <w:sz w:val="22"/>
              </w:rPr>
              <w:t>Worker</w:t>
            </w:r>
            <w:proofErr w:type="spellEnd"/>
            <w:r>
              <w:rPr>
                <w:sz w:val="22"/>
              </w:rPr>
              <w:t>“ erstellt und diese gespeichert</w:t>
            </w:r>
          </w:p>
        </w:tc>
      </w:tr>
      <w:tr w:rsidR="000D0D7F" w14:paraId="04857AB4" w14:textId="77777777" w:rsidTr="006D6926">
        <w:tc>
          <w:tcPr>
            <w:tcW w:w="2547" w:type="pct"/>
          </w:tcPr>
          <w:p w14:paraId="78EA3217" w14:textId="77777777" w:rsidR="000D0D7F" w:rsidRPr="00C328F8" w:rsidRDefault="000D0D7F" w:rsidP="006D6926">
            <w:pPr>
              <w:rPr>
                <w:b/>
                <w:sz w:val="22"/>
              </w:rPr>
            </w:pPr>
            <w:r w:rsidRPr="00C328F8">
              <w:rPr>
                <w:b/>
                <w:sz w:val="22"/>
              </w:rPr>
              <w:t>Nachbedingung (Erfolg):</w:t>
            </w:r>
          </w:p>
        </w:tc>
        <w:tc>
          <w:tcPr>
            <w:tcW w:w="2453" w:type="pct"/>
            <w:gridSpan w:val="2"/>
          </w:tcPr>
          <w:p w14:paraId="4B9093DE" w14:textId="1C51B523" w:rsidR="000D0D7F" w:rsidRPr="00C328F8" w:rsidRDefault="000D0D7F" w:rsidP="006D6926">
            <w:pPr>
              <w:rPr>
                <w:sz w:val="22"/>
              </w:rPr>
            </w:pPr>
            <w:r>
              <w:rPr>
                <w:sz w:val="22"/>
              </w:rPr>
              <w:t>Die geladenen „</w:t>
            </w:r>
            <w:proofErr w:type="spellStart"/>
            <w:r>
              <w:rPr>
                <w:sz w:val="22"/>
              </w:rPr>
              <w:t>Worker</w:t>
            </w:r>
            <w:proofErr w:type="spellEnd"/>
            <w:r>
              <w:rPr>
                <w:sz w:val="22"/>
              </w:rPr>
              <w:t>“ werden verwaltet vom Service und gegebenenfalls gestartet</w:t>
            </w:r>
          </w:p>
        </w:tc>
      </w:tr>
      <w:tr w:rsidR="000D0D7F" w14:paraId="442C61D8" w14:textId="77777777" w:rsidTr="006D6926">
        <w:tc>
          <w:tcPr>
            <w:tcW w:w="2547" w:type="pct"/>
          </w:tcPr>
          <w:p w14:paraId="0FC0F0B5" w14:textId="77777777" w:rsidR="000D0D7F" w:rsidRPr="00C328F8" w:rsidRDefault="000D0D7F" w:rsidP="006D6926">
            <w:pPr>
              <w:rPr>
                <w:b/>
                <w:sz w:val="22"/>
              </w:rPr>
            </w:pPr>
            <w:r w:rsidRPr="00C328F8">
              <w:rPr>
                <w:b/>
                <w:sz w:val="22"/>
              </w:rPr>
              <w:t>Nachbedingung (Fehlschlag):</w:t>
            </w:r>
          </w:p>
        </w:tc>
        <w:tc>
          <w:tcPr>
            <w:tcW w:w="2453" w:type="pct"/>
            <w:gridSpan w:val="2"/>
          </w:tcPr>
          <w:p w14:paraId="77DF14C3" w14:textId="407D78EC" w:rsidR="000D0D7F" w:rsidRPr="00C328F8" w:rsidRDefault="000D0D7F" w:rsidP="006D6926">
            <w:pPr>
              <w:rPr>
                <w:sz w:val="22"/>
              </w:rPr>
            </w:pPr>
            <w:r w:rsidRPr="00C328F8">
              <w:rPr>
                <w:sz w:val="22"/>
              </w:rPr>
              <w:t>Der entstandene Fehler wird</w:t>
            </w:r>
            <w:r w:rsidR="009A3560">
              <w:rPr>
                <w:sz w:val="22"/>
              </w:rPr>
              <w:t xml:space="preserve"> in der Konsole ausgegeben, wenn diese sichtbar ist, ansonsten wird der Fehler ignoriert</w:t>
            </w:r>
          </w:p>
        </w:tc>
      </w:tr>
      <w:tr w:rsidR="000D0D7F" w14:paraId="53978B5C" w14:textId="77777777" w:rsidTr="006D6926">
        <w:tc>
          <w:tcPr>
            <w:tcW w:w="2547" w:type="pct"/>
          </w:tcPr>
          <w:p w14:paraId="75B26F9C" w14:textId="77777777" w:rsidR="000D0D7F" w:rsidRPr="00C328F8" w:rsidRDefault="000D0D7F" w:rsidP="006D6926">
            <w:pPr>
              <w:rPr>
                <w:b/>
                <w:sz w:val="22"/>
              </w:rPr>
            </w:pPr>
            <w:r w:rsidRPr="00C328F8">
              <w:rPr>
                <w:b/>
                <w:sz w:val="22"/>
              </w:rPr>
              <w:t>Akteure</w:t>
            </w:r>
            <w:r>
              <w:rPr>
                <w:b/>
                <w:sz w:val="22"/>
              </w:rPr>
              <w:t>:</w:t>
            </w:r>
          </w:p>
        </w:tc>
        <w:tc>
          <w:tcPr>
            <w:tcW w:w="2453" w:type="pct"/>
            <w:gridSpan w:val="2"/>
          </w:tcPr>
          <w:p w14:paraId="5970B333" w14:textId="6F053956" w:rsidR="000D0D7F" w:rsidRPr="00C328F8" w:rsidRDefault="009A3560" w:rsidP="006D6926">
            <w:pPr>
              <w:rPr>
                <w:sz w:val="22"/>
              </w:rPr>
            </w:pPr>
            <w:r>
              <w:rPr>
                <w:sz w:val="22"/>
              </w:rPr>
              <w:t>Betriebssystem</w:t>
            </w:r>
          </w:p>
        </w:tc>
      </w:tr>
      <w:tr w:rsidR="000D0D7F" w14:paraId="34A756BC" w14:textId="77777777" w:rsidTr="006D6926">
        <w:tc>
          <w:tcPr>
            <w:tcW w:w="2547" w:type="pct"/>
          </w:tcPr>
          <w:p w14:paraId="77CA2E79" w14:textId="77777777" w:rsidR="000D0D7F" w:rsidRPr="00C328F8" w:rsidRDefault="000D0D7F" w:rsidP="006D6926">
            <w:pPr>
              <w:rPr>
                <w:b/>
                <w:sz w:val="22"/>
              </w:rPr>
            </w:pPr>
            <w:r w:rsidRPr="00C328F8">
              <w:rPr>
                <w:b/>
                <w:sz w:val="22"/>
              </w:rPr>
              <w:t>Auslösendes Ereignis</w:t>
            </w:r>
            <w:r>
              <w:rPr>
                <w:b/>
                <w:sz w:val="22"/>
              </w:rPr>
              <w:t>:</w:t>
            </w:r>
          </w:p>
        </w:tc>
        <w:tc>
          <w:tcPr>
            <w:tcW w:w="2453" w:type="pct"/>
            <w:gridSpan w:val="2"/>
          </w:tcPr>
          <w:p w14:paraId="2265C0EF" w14:textId="2167F25F" w:rsidR="000D0D7F" w:rsidRPr="00C328F8" w:rsidRDefault="009A3560" w:rsidP="006D6926">
            <w:pPr>
              <w:rPr>
                <w:sz w:val="22"/>
              </w:rPr>
            </w:pPr>
            <w:r>
              <w:rPr>
                <w:sz w:val="22"/>
              </w:rPr>
              <w:t>Die Applikation wird gestartet mit entsprechenden Parametern</w:t>
            </w:r>
          </w:p>
        </w:tc>
      </w:tr>
      <w:tr w:rsidR="000D0D7F" w14:paraId="300D0156" w14:textId="77777777" w:rsidTr="006D6926">
        <w:trPr>
          <w:trHeight w:val="231"/>
        </w:trPr>
        <w:tc>
          <w:tcPr>
            <w:tcW w:w="2547" w:type="pct"/>
            <w:vMerge w:val="restart"/>
          </w:tcPr>
          <w:p w14:paraId="12B72FD5" w14:textId="77777777" w:rsidR="000D0D7F" w:rsidRPr="00C328F8" w:rsidRDefault="000D0D7F" w:rsidP="006D6926">
            <w:pPr>
              <w:rPr>
                <w:b/>
                <w:sz w:val="22"/>
              </w:rPr>
            </w:pPr>
            <w:r w:rsidRPr="00C328F8">
              <w:rPr>
                <w:b/>
                <w:sz w:val="22"/>
              </w:rPr>
              <w:t>Auszuführende Aktionen</w:t>
            </w:r>
            <w:r>
              <w:rPr>
                <w:b/>
                <w:sz w:val="22"/>
              </w:rPr>
              <w:t xml:space="preserve"> </w:t>
            </w:r>
            <w:r w:rsidRPr="00C328F8">
              <w:rPr>
                <w:b/>
                <w:sz w:val="22"/>
              </w:rPr>
              <w:t>(Erfolg)</w:t>
            </w:r>
            <w:r>
              <w:rPr>
                <w:b/>
                <w:sz w:val="22"/>
              </w:rPr>
              <w:t>:</w:t>
            </w:r>
          </w:p>
        </w:tc>
        <w:tc>
          <w:tcPr>
            <w:tcW w:w="268" w:type="pct"/>
            <w:vAlign w:val="center"/>
          </w:tcPr>
          <w:p w14:paraId="18B2C770" w14:textId="77777777" w:rsidR="000D0D7F" w:rsidRPr="00C328F8" w:rsidRDefault="000D0D7F" w:rsidP="006D6926">
            <w:pPr>
              <w:rPr>
                <w:sz w:val="22"/>
              </w:rPr>
            </w:pPr>
            <w:r>
              <w:rPr>
                <w:sz w:val="22"/>
              </w:rPr>
              <w:t>1.</w:t>
            </w:r>
          </w:p>
        </w:tc>
        <w:tc>
          <w:tcPr>
            <w:tcW w:w="2185" w:type="pct"/>
          </w:tcPr>
          <w:p w14:paraId="1D99CAFD" w14:textId="3E321B66" w:rsidR="000D0D7F" w:rsidRPr="00C328F8" w:rsidRDefault="009A3560" w:rsidP="006D6926">
            <w:pPr>
              <w:rPr>
                <w:sz w:val="22"/>
              </w:rPr>
            </w:pPr>
            <w:r>
              <w:rPr>
                <w:sz w:val="22"/>
              </w:rPr>
              <w:t>Überprüfen ob Datei existiert</w:t>
            </w:r>
            <w:r w:rsidR="000D0D7F">
              <w:rPr>
                <w:sz w:val="22"/>
              </w:rPr>
              <w:t xml:space="preserve"> </w:t>
            </w:r>
          </w:p>
        </w:tc>
      </w:tr>
      <w:tr w:rsidR="000D0D7F" w14:paraId="27EA62FD" w14:textId="77777777" w:rsidTr="006D6926">
        <w:trPr>
          <w:trHeight w:val="229"/>
        </w:trPr>
        <w:tc>
          <w:tcPr>
            <w:tcW w:w="2547" w:type="pct"/>
            <w:vMerge/>
          </w:tcPr>
          <w:p w14:paraId="7DF90745" w14:textId="77777777" w:rsidR="000D0D7F" w:rsidRPr="00C328F8" w:rsidRDefault="000D0D7F" w:rsidP="006D6926">
            <w:pPr>
              <w:rPr>
                <w:b/>
                <w:sz w:val="22"/>
              </w:rPr>
            </w:pPr>
          </w:p>
        </w:tc>
        <w:tc>
          <w:tcPr>
            <w:tcW w:w="268" w:type="pct"/>
            <w:vAlign w:val="center"/>
          </w:tcPr>
          <w:p w14:paraId="5598E9C3" w14:textId="77777777" w:rsidR="000D0D7F" w:rsidRPr="00C328F8" w:rsidRDefault="000D0D7F" w:rsidP="006D6926">
            <w:pPr>
              <w:rPr>
                <w:sz w:val="22"/>
              </w:rPr>
            </w:pPr>
            <w:r>
              <w:rPr>
                <w:sz w:val="22"/>
              </w:rPr>
              <w:t>2.</w:t>
            </w:r>
          </w:p>
        </w:tc>
        <w:tc>
          <w:tcPr>
            <w:tcW w:w="2185" w:type="pct"/>
          </w:tcPr>
          <w:p w14:paraId="664CB5E1" w14:textId="4A62281E" w:rsidR="000D0D7F" w:rsidRPr="00C328F8" w:rsidRDefault="009A3560" w:rsidP="006D6926">
            <w:pPr>
              <w:rPr>
                <w:sz w:val="22"/>
              </w:rPr>
            </w:pPr>
            <w:r>
              <w:rPr>
                <w:sz w:val="22"/>
              </w:rPr>
              <w:t>Lesen des Dateiinhaltes</w:t>
            </w:r>
          </w:p>
        </w:tc>
      </w:tr>
      <w:tr w:rsidR="000D0D7F" w14:paraId="25F38357" w14:textId="77777777" w:rsidTr="006D6926">
        <w:trPr>
          <w:trHeight w:val="229"/>
        </w:trPr>
        <w:tc>
          <w:tcPr>
            <w:tcW w:w="2547" w:type="pct"/>
            <w:vMerge/>
          </w:tcPr>
          <w:p w14:paraId="65E44D1D" w14:textId="77777777" w:rsidR="000D0D7F" w:rsidRPr="00C328F8" w:rsidRDefault="000D0D7F" w:rsidP="006D6926">
            <w:pPr>
              <w:rPr>
                <w:b/>
                <w:sz w:val="22"/>
              </w:rPr>
            </w:pPr>
          </w:p>
        </w:tc>
        <w:tc>
          <w:tcPr>
            <w:tcW w:w="268" w:type="pct"/>
            <w:vAlign w:val="center"/>
          </w:tcPr>
          <w:p w14:paraId="026F3D23" w14:textId="77777777" w:rsidR="000D0D7F" w:rsidRPr="00C328F8" w:rsidRDefault="000D0D7F" w:rsidP="006D6926">
            <w:pPr>
              <w:rPr>
                <w:sz w:val="22"/>
              </w:rPr>
            </w:pPr>
            <w:r>
              <w:rPr>
                <w:sz w:val="22"/>
              </w:rPr>
              <w:t>3.</w:t>
            </w:r>
          </w:p>
        </w:tc>
        <w:tc>
          <w:tcPr>
            <w:tcW w:w="2185" w:type="pct"/>
          </w:tcPr>
          <w:p w14:paraId="008914E7" w14:textId="52586B4F" w:rsidR="000D0D7F" w:rsidRPr="00C328F8" w:rsidRDefault="009A3560" w:rsidP="006D6926">
            <w:pPr>
              <w:rPr>
                <w:sz w:val="22"/>
              </w:rPr>
            </w:pPr>
            <w:r>
              <w:rPr>
                <w:sz w:val="22"/>
              </w:rPr>
              <w:t xml:space="preserve">Deserialisierung des Inhaltes und Wiederherstellung der Objekte mit entsprechenden Daten </w:t>
            </w:r>
          </w:p>
        </w:tc>
      </w:tr>
      <w:tr w:rsidR="000D0D7F" w14:paraId="0F6BE065" w14:textId="77777777" w:rsidTr="006D6926">
        <w:trPr>
          <w:trHeight w:val="564"/>
        </w:trPr>
        <w:tc>
          <w:tcPr>
            <w:tcW w:w="2547" w:type="pct"/>
            <w:vMerge w:val="restart"/>
          </w:tcPr>
          <w:p w14:paraId="0A026B88" w14:textId="77777777" w:rsidR="000D0D7F" w:rsidRPr="00C328F8" w:rsidRDefault="000D0D7F" w:rsidP="006D6926">
            <w:pPr>
              <w:rPr>
                <w:b/>
                <w:sz w:val="22"/>
              </w:rPr>
            </w:pPr>
            <w:r w:rsidRPr="00C328F8">
              <w:rPr>
                <w:b/>
                <w:sz w:val="22"/>
              </w:rPr>
              <w:t>Auszuführende Aktionen</w:t>
            </w:r>
            <w:r>
              <w:rPr>
                <w:b/>
                <w:sz w:val="22"/>
              </w:rPr>
              <w:t xml:space="preserve"> </w:t>
            </w:r>
            <w:r w:rsidRPr="00C328F8">
              <w:rPr>
                <w:b/>
                <w:sz w:val="22"/>
              </w:rPr>
              <w:t>(Fehlschlag)</w:t>
            </w:r>
            <w:r>
              <w:rPr>
                <w:b/>
                <w:sz w:val="22"/>
              </w:rPr>
              <w:t>:</w:t>
            </w:r>
          </w:p>
        </w:tc>
        <w:tc>
          <w:tcPr>
            <w:tcW w:w="268" w:type="pct"/>
            <w:vAlign w:val="center"/>
          </w:tcPr>
          <w:p w14:paraId="19E3F951" w14:textId="77777777" w:rsidR="000D0D7F" w:rsidRPr="00C328F8" w:rsidRDefault="000D0D7F" w:rsidP="006D6926">
            <w:pPr>
              <w:rPr>
                <w:sz w:val="22"/>
              </w:rPr>
            </w:pPr>
            <w:r>
              <w:rPr>
                <w:sz w:val="22"/>
              </w:rPr>
              <w:t>1.</w:t>
            </w:r>
          </w:p>
        </w:tc>
        <w:tc>
          <w:tcPr>
            <w:tcW w:w="2185" w:type="pct"/>
            <w:vAlign w:val="center"/>
          </w:tcPr>
          <w:p w14:paraId="59E05D65" w14:textId="1D7C1FAE" w:rsidR="000D0D7F" w:rsidRPr="00C328F8" w:rsidRDefault="009A3560" w:rsidP="006D6926">
            <w:pPr>
              <w:rPr>
                <w:sz w:val="22"/>
              </w:rPr>
            </w:pPr>
            <w:r>
              <w:rPr>
                <w:sz w:val="22"/>
              </w:rPr>
              <w:t>Das ausgeben des Fehlers auf der Konsole</w:t>
            </w:r>
            <w:r w:rsidR="000D0D7F">
              <w:rPr>
                <w:sz w:val="22"/>
              </w:rPr>
              <w:br/>
            </w:r>
            <w:r w:rsidR="000D0D7F" w:rsidRPr="000B02EF">
              <w:rPr>
                <w:i/>
                <w:sz w:val="22"/>
              </w:rPr>
              <w:t>(Dies ist immer der Fall für unvorhergesehene Fehler)</w:t>
            </w:r>
            <w:r w:rsidR="000D0D7F">
              <w:rPr>
                <w:sz w:val="22"/>
              </w:rPr>
              <w:t xml:space="preserve"> </w:t>
            </w:r>
          </w:p>
        </w:tc>
      </w:tr>
      <w:tr w:rsidR="000D0D7F" w14:paraId="4F61BC69" w14:textId="77777777" w:rsidTr="006D6926">
        <w:trPr>
          <w:trHeight w:val="563"/>
        </w:trPr>
        <w:tc>
          <w:tcPr>
            <w:tcW w:w="2547" w:type="pct"/>
            <w:vMerge/>
          </w:tcPr>
          <w:p w14:paraId="388C45AE" w14:textId="77777777" w:rsidR="000D0D7F" w:rsidRPr="00C328F8" w:rsidRDefault="000D0D7F" w:rsidP="006D6926">
            <w:pPr>
              <w:rPr>
                <w:b/>
                <w:sz w:val="22"/>
              </w:rPr>
            </w:pPr>
          </w:p>
        </w:tc>
        <w:tc>
          <w:tcPr>
            <w:tcW w:w="268" w:type="pct"/>
            <w:vAlign w:val="center"/>
          </w:tcPr>
          <w:p w14:paraId="7859E685" w14:textId="77777777" w:rsidR="000D0D7F" w:rsidRDefault="000D0D7F" w:rsidP="006D6926">
            <w:pPr>
              <w:rPr>
                <w:sz w:val="22"/>
              </w:rPr>
            </w:pPr>
            <w:r>
              <w:rPr>
                <w:sz w:val="22"/>
              </w:rPr>
              <w:t>1.</w:t>
            </w:r>
          </w:p>
        </w:tc>
        <w:tc>
          <w:tcPr>
            <w:tcW w:w="2185" w:type="pct"/>
            <w:vAlign w:val="center"/>
          </w:tcPr>
          <w:p w14:paraId="2BED7301" w14:textId="785ED498" w:rsidR="000D0D7F" w:rsidRDefault="009A3560" w:rsidP="006D6926">
            <w:pPr>
              <w:rPr>
                <w:sz w:val="22"/>
              </w:rPr>
            </w:pPr>
            <w:r>
              <w:rPr>
                <w:sz w:val="22"/>
              </w:rPr>
              <w:t>Die angemessene Reaktion auf den Fehler, sollte diese die gesamt Funktionalität beinträchtigen, wird das Programm frühzeitig beendet</w:t>
            </w:r>
            <w:r w:rsidR="000D0D7F">
              <w:rPr>
                <w:sz w:val="22"/>
              </w:rPr>
              <w:br/>
            </w:r>
            <w:r w:rsidR="000D0D7F" w:rsidRPr="000B02EF">
              <w:rPr>
                <w:i/>
                <w:sz w:val="22"/>
              </w:rPr>
              <w:t>(Dies ist der Fall falls eine der getroffenen eingaben nicht dem vordefinierten Muster bzw. Typen entsprechen)</w:t>
            </w:r>
          </w:p>
        </w:tc>
      </w:tr>
      <w:tr w:rsidR="000D0D7F" w14:paraId="0BA5A27F" w14:textId="77777777" w:rsidTr="006D6926">
        <w:tc>
          <w:tcPr>
            <w:tcW w:w="2547" w:type="pct"/>
          </w:tcPr>
          <w:p w14:paraId="7385FA2F" w14:textId="77777777" w:rsidR="000D0D7F" w:rsidRPr="00C328F8" w:rsidRDefault="000D0D7F" w:rsidP="006D6926">
            <w:pPr>
              <w:rPr>
                <w:b/>
                <w:sz w:val="22"/>
              </w:rPr>
            </w:pPr>
            <w:r w:rsidRPr="00C328F8">
              <w:rPr>
                <w:b/>
                <w:sz w:val="22"/>
              </w:rPr>
              <w:t>Erweiterungen</w:t>
            </w:r>
            <w:r>
              <w:rPr>
                <w:b/>
                <w:sz w:val="22"/>
              </w:rPr>
              <w:t>:</w:t>
            </w:r>
          </w:p>
        </w:tc>
        <w:tc>
          <w:tcPr>
            <w:tcW w:w="2453" w:type="pct"/>
            <w:gridSpan w:val="2"/>
          </w:tcPr>
          <w:p w14:paraId="75DBC872" w14:textId="77777777" w:rsidR="000D0D7F" w:rsidRPr="00C328F8" w:rsidRDefault="000D0D7F" w:rsidP="006D6926">
            <w:pPr>
              <w:jc w:val="center"/>
              <w:rPr>
                <w:sz w:val="22"/>
              </w:rPr>
            </w:pPr>
            <w:r>
              <w:rPr>
                <w:sz w:val="22"/>
              </w:rPr>
              <w:t>--</w:t>
            </w:r>
          </w:p>
        </w:tc>
      </w:tr>
      <w:tr w:rsidR="000D0D7F" w14:paraId="0224602E" w14:textId="77777777" w:rsidTr="006D6926">
        <w:tc>
          <w:tcPr>
            <w:tcW w:w="2547" w:type="pct"/>
          </w:tcPr>
          <w:p w14:paraId="6C5796F5" w14:textId="77777777" w:rsidR="000D0D7F" w:rsidRPr="00C328F8" w:rsidRDefault="000D0D7F" w:rsidP="006D6926">
            <w:pPr>
              <w:rPr>
                <w:b/>
                <w:sz w:val="22"/>
              </w:rPr>
            </w:pPr>
            <w:r w:rsidRPr="000B02EF">
              <w:rPr>
                <w:b/>
                <w:sz w:val="22"/>
              </w:rPr>
              <w:t>Verweise</w:t>
            </w:r>
            <w:r>
              <w:rPr>
                <w:b/>
                <w:sz w:val="22"/>
              </w:rPr>
              <w:t>:</w:t>
            </w:r>
          </w:p>
        </w:tc>
        <w:tc>
          <w:tcPr>
            <w:tcW w:w="2453" w:type="pct"/>
            <w:gridSpan w:val="2"/>
          </w:tcPr>
          <w:p w14:paraId="77473760" w14:textId="35AF5CD8" w:rsidR="000D0D7F" w:rsidRPr="00C328F8" w:rsidRDefault="00227EBC" w:rsidP="00227EBC">
            <w:pPr>
              <w:rPr>
                <w:sz w:val="22"/>
              </w:rPr>
            </w:pPr>
            <w:r>
              <w:rPr>
                <w:sz w:val="22"/>
              </w:rPr>
              <w:t>Anforderung 1</w:t>
            </w:r>
          </w:p>
        </w:tc>
      </w:tr>
    </w:tbl>
    <w:p w14:paraId="5A48A9DA" w14:textId="660C5D51" w:rsidR="000D0D7F" w:rsidRDefault="000D0D7F">
      <w:pPr>
        <w:rPr>
          <w:rFonts w:asciiTheme="majorHAnsi" w:eastAsiaTheme="majorEastAsia" w:hAnsiTheme="majorHAnsi" w:cstheme="majorBidi"/>
          <w:color w:val="2F5496" w:themeColor="accent1" w:themeShade="BF"/>
          <w:sz w:val="26"/>
          <w:szCs w:val="26"/>
        </w:rPr>
      </w:pPr>
    </w:p>
    <w:p w14:paraId="588B1510" w14:textId="468E3085" w:rsidR="006142B4" w:rsidRDefault="006142B4" w:rsidP="00A6533A">
      <w:pPr>
        <w:pStyle w:val="berschrift2"/>
        <w:jc w:val="both"/>
      </w:pPr>
      <w:r>
        <w:lastRenderedPageBreak/>
        <w:t>Klassendiagramme</w:t>
      </w:r>
    </w:p>
    <w:p w14:paraId="62443BF5" w14:textId="7DD1554A" w:rsidR="00CD0BEE" w:rsidRDefault="00CD0BEE" w:rsidP="00CD0BEE">
      <w:pPr>
        <w:jc w:val="both"/>
        <w:rPr>
          <w:rStyle w:val="berschrift1Zchn"/>
        </w:rPr>
      </w:pPr>
      <w:r>
        <w:rPr>
          <w:i/>
          <w:iCs/>
          <w:noProof/>
          <w:color w:val="404040" w:themeColor="text1" w:themeTint="BF"/>
        </w:rPr>
        <w:drawing>
          <wp:inline distT="0" distB="0" distL="0" distR="0" wp14:anchorId="3D6D7D51" wp14:editId="441B656B">
            <wp:extent cx="5756910" cy="790511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nyTasks.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56910" cy="7905115"/>
                    </a:xfrm>
                    <a:prstGeom prst="rect">
                      <a:avLst/>
                    </a:prstGeom>
                  </pic:spPr>
                </pic:pic>
              </a:graphicData>
            </a:graphic>
          </wp:inline>
        </w:drawing>
      </w:r>
    </w:p>
    <w:p w14:paraId="447FCAF3" w14:textId="77777777" w:rsidR="00CD0BEE" w:rsidRPr="00CD0BEE" w:rsidRDefault="00CD0BEE" w:rsidP="00CD0BEE">
      <w:pPr>
        <w:rPr>
          <w:sz w:val="22"/>
        </w:rPr>
      </w:pPr>
      <w:r w:rsidRPr="00CD0BEE">
        <w:rPr>
          <w:sz w:val="22"/>
        </w:rPr>
        <w:t xml:space="preserve">Diagramm ist auch auf GitHub zu finden, für eine genauere Betrachtung: </w:t>
      </w:r>
      <w:r w:rsidRPr="00CD0BEE">
        <w:rPr>
          <w:sz w:val="22"/>
        </w:rPr>
        <w:br/>
      </w:r>
      <w:hyperlink r:id="rId13" w:history="1">
        <w:r w:rsidRPr="00CD0BEE">
          <w:rPr>
            <w:rStyle w:val="Hyperlink"/>
            <w:sz w:val="22"/>
          </w:rPr>
          <w:t>https://github.com/Louis9902/Sosse19-SE/blob/master/Diagramme/Klassen/TinyTasks.svg</w:t>
        </w:r>
      </w:hyperlink>
      <w:r w:rsidRPr="00CD0BEE">
        <w:rPr>
          <w:sz w:val="22"/>
        </w:rPr>
        <w:t xml:space="preserve"> </w:t>
      </w:r>
    </w:p>
    <w:p w14:paraId="68EE36BE" w14:textId="7D4F9AB6" w:rsidR="00CD0BEE" w:rsidRDefault="00CD0BEE">
      <w:pPr>
        <w:rPr>
          <w:rStyle w:val="berschrift1Zchn"/>
        </w:rPr>
      </w:pPr>
    </w:p>
    <w:p w14:paraId="131448F4" w14:textId="6EBD22D5" w:rsidR="00A6533A" w:rsidRDefault="00A6533A" w:rsidP="00CD0BEE">
      <w:pPr>
        <w:jc w:val="both"/>
      </w:pPr>
      <w:r w:rsidRPr="00CD0BEE">
        <w:rPr>
          <w:rStyle w:val="berschrift1Zchn"/>
        </w:rPr>
        <w:t>Objektdiagramme</w:t>
      </w:r>
    </w:p>
    <w:p w14:paraId="0C3F73FD" w14:textId="3B387B71" w:rsidR="00A6533A" w:rsidRPr="00A6533A" w:rsidRDefault="00A6533A" w:rsidP="00A6533A">
      <w:pPr>
        <w:jc w:val="both"/>
        <w:rPr>
          <w:rStyle w:val="SchwacheHervorhebung"/>
        </w:rPr>
      </w:pPr>
      <w:r>
        <w:rPr>
          <w:rStyle w:val="SchwacheHervorhebung"/>
        </w:rPr>
        <w:lastRenderedPageBreak/>
        <w:t>Mind. 1 Objektdiagramm für einen geeigneten Use Case</w:t>
      </w:r>
      <w:r w:rsidR="00885708">
        <w:rPr>
          <w:rStyle w:val="SchwacheHervorhebung"/>
        </w:rPr>
        <w:t>; verzeichnen Sie auch externe Schnittstellen bzw. Module.</w:t>
      </w:r>
    </w:p>
    <w:p w14:paraId="79515EFD" w14:textId="77777777" w:rsidR="006142B4" w:rsidRDefault="006142B4" w:rsidP="00A6533A">
      <w:pPr>
        <w:pStyle w:val="berschrift2"/>
        <w:jc w:val="both"/>
      </w:pPr>
      <w:r>
        <w:t>Sequenzdiagramme</w:t>
      </w:r>
    </w:p>
    <w:p w14:paraId="41B604F3" w14:textId="7EA4E1A5" w:rsidR="00A6533A" w:rsidRPr="00A6533A" w:rsidRDefault="00A6533A" w:rsidP="00A6533A">
      <w:pPr>
        <w:jc w:val="both"/>
        <w:rPr>
          <w:rStyle w:val="SchwacheHervorhebung"/>
        </w:rPr>
      </w:pPr>
      <w:r>
        <w:rPr>
          <w:rStyle w:val="SchwacheHervorhebung"/>
        </w:rPr>
        <w:t>Mind. 1 Sequenzdiagramm für einen geeigneten Use Case</w:t>
      </w:r>
      <w:r w:rsidR="00885708">
        <w:rPr>
          <w:rStyle w:val="SchwacheHervorhebung"/>
        </w:rPr>
        <w:t>.</w:t>
      </w:r>
    </w:p>
    <w:p w14:paraId="7EE8AD9F" w14:textId="77777777" w:rsidR="006142B4" w:rsidRDefault="00801F46" w:rsidP="00A6533A">
      <w:pPr>
        <w:pStyle w:val="berschrift2"/>
        <w:jc w:val="both"/>
      </w:pPr>
      <w:r>
        <w:t>Zustandsdiagramme</w:t>
      </w:r>
    </w:p>
    <w:p w14:paraId="3F59BAAD" w14:textId="77777777" w:rsidR="00A6533A" w:rsidRPr="00A6533A" w:rsidRDefault="00A6533A" w:rsidP="00A6533A">
      <w:pPr>
        <w:jc w:val="both"/>
        <w:rPr>
          <w:rStyle w:val="SchwacheHervorhebung"/>
        </w:rPr>
      </w:pPr>
      <w:r w:rsidRPr="00A6533A">
        <w:rPr>
          <w:rStyle w:val="SchwacheHervorhebung"/>
        </w:rPr>
        <w:t>Mind. 1</w:t>
      </w:r>
      <w:r>
        <w:rPr>
          <w:rStyle w:val="SchwacheHervorhebung"/>
        </w:rPr>
        <w:t xml:space="preserve"> Zustandsdiagramm für eine Komponente, einen Use Case oder die gesamte Applikation.</w:t>
      </w:r>
    </w:p>
    <w:p w14:paraId="705B59E2" w14:textId="77777777" w:rsidR="00801F46" w:rsidRDefault="00801F46" w:rsidP="00A6533A">
      <w:pPr>
        <w:pStyle w:val="berschrift1"/>
        <w:jc w:val="both"/>
      </w:pPr>
      <w:r>
        <w:t>Implementierung</w:t>
      </w:r>
    </w:p>
    <w:p w14:paraId="7B942789" w14:textId="77777777" w:rsidR="00A6533A" w:rsidRPr="00A6533A" w:rsidRDefault="00A6533A" w:rsidP="00A6533A">
      <w:pPr>
        <w:jc w:val="both"/>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p>
    <w:p w14:paraId="7DBDBD75" w14:textId="77777777" w:rsidR="00801F46" w:rsidRDefault="00801F46" w:rsidP="00A6533A">
      <w:pPr>
        <w:pStyle w:val="berschrift2"/>
        <w:jc w:val="both"/>
      </w:pPr>
      <w:r>
        <w:t>Erfüllte Anforderungen</w:t>
      </w:r>
    </w:p>
    <w:p w14:paraId="731A3A18" w14:textId="167174C0" w:rsidR="00801F46" w:rsidRDefault="00801F46" w:rsidP="00A6533A">
      <w:pPr>
        <w:pStyle w:val="berschrift2"/>
        <w:jc w:val="both"/>
      </w:pPr>
      <w:r>
        <w:t>Nicht erfüllte Anforderungen</w:t>
      </w:r>
    </w:p>
    <w:p w14:paraId="19989C54" w14:textId="2DAEF445" w:rsidR="00885708" w:rsidRDefault="00885708" w:rsidP="00885708">
      <w:pPr>
        <w:pStyle w:val="berschrift2"/>
      </w:pPr>
      <w:r>
        <w:t>User Interface</w:t>
      </w:r>
    </w:p>
    <w:p w14:paraId="6C6B5F2E" w14:textId="21777A85" w:rsidR="00885708" w:rsidRPr="00885708" w:rsidRDefault="00885708" w:rsidP="00885708">
      <w:pPr>
        <w:rPr>
          <w:rStyle w:val="SchwacheHervorhebung"/>
        </w:rPr>
      </w:pPr>
      <w:r>
        <w:rPr>
          <w:rStyle w:val="SchwacheHervorhebung"/>
        </w:rPr>
        <w:t xml:space="preserve">Zeigen Sie anhand von Fotos oder Screenshots, wie Ihr Prototyp </w:t>
      </w:r>
      <w:proofErr w:type="gramStart"/>
      <w:r>
        <w:rPr>
          <w:rStyle w:val="SchwacheHervorhebung"/>
        </w:rPr>
        <w:t xml:space="preserve">die </w:t>
      </w:r>
      <w:proofErr w:type="spellStart"/>
      <w:r>
        <w:rPr>
          <w:rStyle w:val="SchwacheHervorhebung"/>
        </w:rPr>
        <w:t>Eingangs</w:t>
      </w:r>
      <w:proofErr w:type="spellEnd"/>
      <w:proofErr w:type="gramEnd"/>
      <w:r>
        <w:rPr>
          <w:rStyle w:val="SchwacheHervorhebung"/>
        </w:rPr>
        <w:t xml:space="preserve"> beschriebenen User Stories nachbildet. Referenzieren Sie entsprechend die (nicht) erfüllten Anforderungen (max. 2 Seiten).</w:t>
      </w:r>
    </w:p>
    <w:p w14:paraId="5033B004" w14:textId="77777777" w:rsidR="00801F46" w:rsidRDefault="00801F46" w:rsidP="00A6533A">
      <w:pPr>
        <w:pStyle w:val="berschrift1"/>
        <w:jc w:val="both"/>
      </w:pPr>
      <w:r>
        <w:t>Reflexion</w:t>
      </w:r>
    </w:p>
    <w:p w14:paraId="69F468AF" w14:textId="77777777" w:rsidR="00A6533A" w:rsidRDefault="00A6533A" w:rsidP="00A6533A">
      <w:pPr>
        <w:spacing w:line="276" w:lineRule="auto"/>
        <w:jc w:val="both"/>
        <w:rPr>
          <w:rStyle w:val="SchwacheHervorhebung"/>
        </w:rPr>
      </w:pPr>
      <w:r>
        <w:rPr>
          <w:rStyle w:val="SchwacheHervorhebung"/>
        </w:rPr>
        <w:t>Vergleichen Sie die frühe Planung in den ersten Wochen mit den dem Ergebnis am Ende.</w:t>
      </w:r>
    </w:p>
    <w:p w14:paraId="6060FC9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Entspricht das Ergebnis Ihrer ursprünglichen Vision?</w:t>
      </w:r>
    </w:p>
    <w:p w14:paraId="03C7A9E4"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Was lief wie geplant, welche (überraschenden?) Änderungen haben sich ergeben?</w:t>
      </w:r>
    </w:p>
    <w:p w14:paraId="1DCD52A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An welcher Stelle sind Sie nicht weitergekommen, wo haben Sie am meisten dazugelernt?</w:t>
      </w:r>
    </w:p>
    <w:p w14:paraId="68E91E7E" w14:textId="77777777" w:rsidR="00A6533A" w:rsidRDefault="004912B3" w:rsidP="00A6533A">
      <w:pPr>
        <w:pStyle w:val="Listenabsatz"/>
        <w:numPr>
          <w:ilvl w:val="0"/>
          <w:numId w:val="1"/>
        </w:numPr>
        <w:spacing w:line="276" w:lineRule="auto"/>
        <w:jc w:val="both"/>
        <w:rPr>
          <w:rStyle w:val="SchwacheHervorhebung"/>
        </w:rPr>
      </w:pPr>
      <w:r>
        <w:rPr>
          <w:rStyle w:val="SchwacheHervorhebung"/>
        </w:rPr>
        <w:t>Hat sich die geplante Arbeitsaufteilung bewährt?</w:t>
      </w:r>
    </w:p>
    <w:p w14:paraId="5243C6B3" w14:textId="77777777" w:rsidR="00801F46" w:rsidRPr="00A6533A" w:rsidRDefault="00A6533A" w:rsidP="00A6533A">
      <w:pPr>
        <w:pStyle w:val="Listenabsatz"/>
        <w:numPr>
          <w:ilvl w:val="0"/>
          <w:numId w:val="1"/>
        </w:numPr>
        <w:spacing w:line="276" w:lineRule="auto"/>
        <w:jc w:val="both"/>
        <w:rPr>
          <w:rStyle w:val="SchwacheHervorhebung"/>
        </w:rPr>
      </w:pPr>
      <w:r>
        <w:rPr>
          <w:rStyle w:val="SchwacheHervorhebung"/>
        </w:rPr>
        <w:t>Was würden Sie für das nächste Projekt anders machen?</w:t>
      </w:r>
    </w:p>
    <w:p w14:paraId="0D2AB5B2" w14:textId="77777777" w:rsidR="006142B4" w:rsidRDefault="006142B4" w:rsidP="00A6533A">
      <w:pPr>
        <w:spacing w:line="276" w:lineRule="auto"/>
        <w:jc w:val="both"/>
      </w:pPr>
    </w:p>
    <w:p w14:paraId="3A891A06" w14:textId="77777777" w:rsidR="006142B4" w:rsidRPr="006142B4" w:rsidRDefault="006142B4" w:rsidP="00A6533A">
      <w:pPr>
        <w:spacing w:line="276" w:lineRule="auto"/>
        <w:jc w:val="both"/>
      </w:pPr>
    </w:p>
    <w:sectPr w:rsidR="006142B4" w:rsidRPr="006142B4" w:rsidSect="002530F5">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16A2E" w14:textId="77777777" w:rsidR="004107D5" w:rsidRDefault="004107D5" w:rsidP="00801F46">
      <w:r>
        <w:separator/>
      </w:r>
    </w:p>
  </w:endnote>
  <w:endnote w:type="continuationSeparator" w:id="0">
    <w:p w14:paraId="41A3593B" w14:textId="77777777" w:rsidR="004107D5" w:rsidRDefault="004107D5"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5FD3EDB7"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695DFA">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A0F1D" w14:textId="77777777" w:rsidR="004107D5" w:rsidRDefault="004107D5" w:rsidP="00801F46">
      <w:r>
        <w:separator/>
      </w:r>
    </w:p>
  </w:footnote>
  <w:footnote w:type="continuationSeparator" w:id="0">
    <w:p w14:paraId="1FAD14D3" w14:textId="77777777" w:rsidR="004107D5" w:rsidRDefault="004107D5"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05715"/>
    <w:multiLevelType w:val="hybridMultilevel"/>
    <w:tmpl w:val="6CFC8A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970D2D"/>
    <w:multiLevelType w:val="hybridMultilevel"/>
    <w:tmpl w:val="93A6B5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2B4"/>
    <w:rsid w:val="000314EA"/>
    <w:rsid w:val="000A223B"/>
    <w:rsid w:val="000B02EF"/>
    <w:rsid w:val="000C7CF6"/>
    <w:rsid w:val="000D0D7F"/>
    <w:rsid w:val="001A0A5D"/>
    <w:rsid w:val="001B0356"/>
    <w:rsid w:val="001C4C80"/>
    <w:rsid w:val="00211E8B"/>
    <w:rsid w:val="00227EBC"/>
    <w:rsid w:val="002441DD"/>
    <w:rsid w:val="002530F5"/>
    <w:rsid w:val="002D3340"/>
    <w:rsid w:val="003F06C5"/>
    <w:rsid w:val="004107D5"/>
    <w:rsid w:val="00415AFA"/>
    <w:rsid w:val="004912B3"/>
    <w:rsid w:val="00503372"/>
    <w:rsid w:val="00504253"/>
    <w:rsid w:val="00531BD1"/>
    <w:rsid w:val="006142B4"/>
    <w:rsid w:val="00672696"/>
    <w:rsid w:val="00695DFA"/>
    <w:rsid w:val="00801F46"/>
    <w:rsid w:val="00843473"/>
    <w:rsid w:val="00843EB1"/>
    <w:rsid w:val="00864541"/>
    <w:rsid w:val="00885708"/>
    <w:rsid w:val="008B1B4A"/>
    <w:rsid w:val="008C3F1A"/>
    <w:rsid w:val="009340CA"/>
    <w:rsid w:val="009A3560"/>
    <w:rsid w:val="009D6750"/>
    <w:rsid w:val="00A06415"/>
    <w:rsid w:val="00A10F88"/>
    <w:rsid w:val="00A22246"/>
    <w:rsid w:val="00A238F5"/>
    <w:rsid w:val="00A25664"/>
    <w:rsid w:val="00A40796"/>
    <w:rsid w:val="00A6533A"/>
    <w:rsid w:val="00A83195"/>
    <w:rsid w:val="00B35505"/>
    <w:rsid w:val="00B37420"/>
    <w:rsid w:val="00BC7390"/>
    <w:rsid w:val="00C328F8"/>
    <w:rsid w:val="00C71512"/>
    <w:rsid w:val="00C839AF"/>
    <w:rsid w:val="00CD0BEE"/>
    <w:rsid w:val="00CF4DD5"/>
    <w:rsid w:val="00DB5049"/>
    <w:rsid w:val="00EB27B9"/>
    <w:rsid w:val="00EC4BFF"/>
    <w:rsid w:val="00F821F2"/>
    <w:rsid w:val="00FC6856"/>
    <w:rsid w:val="00FF5D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Hyperlink">
    <w:name w:val="Hyperlink"/>
    <w:basedOn w:val="Absatz-Standardschriftart"/>
    <w:uiPriority w:val="99"/>
    <w:unhideWhenUsed/>
    <w:rsid w:val="00CD0BEE"/>
    <w:rPr>
      <w:color w:val="0563C1" w:themeColor="hyperlink"/>
      <w:u w:val="single"/>
    </w:rPr>
  </w:style>
  <w:style w:type="character" w:styleId="NichtaufgelsteErwhnung">
    <w:name w:val="Unresolved Mention"/>
    <w:basedOn w:val="Absatz-Standardschriftart"/>
    <w:uiPriority w:val="99"/>
    <w:semiHidden/>
    <w:unhideWhenUsed/>
    <w:rsid w:val="00CD0BEE"/>
    <w:rPr>
      <w:color w:val="605E5C"/>
      <w:shd w:val="clear" w:color="auto" w:fill="E1DFDD"/>
    </w:rPr>
  </w:style>
  <w:style w:type="table" w:styleId="Tabellenraster">
    <w:name w:val="Table Grid"/>
    <w:basedOn w:val="NormaleTabelle"/>
    <w:uiPriority w:val="39"/>
    <w:rsid w:val="00CD0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 w:id="188089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ouis9902/Sosse19-SE/blob/master/Diagramme/Klassen/TinyTasks.sv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Louis9902/Sosse19-SE/blob/master/Diagramme/Anwendungsfall/TinyTasks.svg"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44DAF-EB2D-448F-B839-A6AEA3A08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1241</Words>
  <Characters>7820</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Louis Seubert</cp:lastModifiedBy>
  <cp:revision>31</cp:revision>
  <dcterms:created xsi:type="dcterms:W3CDTF">2019-05-08T04:51:00Z</dcterms:created>
  <dcterms:modified xsi:type="dcterms:W3CDTF">2019-06-07T07:10:00Z</dcterms:modified>
</cp:coreProperties>
</file>